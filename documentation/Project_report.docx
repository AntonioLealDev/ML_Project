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3EC5E2C7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1400BFB1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2AA8BC" wp14:editId="6597FA34">
                      <wp:extent cx="5305646" cy="1506829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05646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65ED44" w14:textId="46536671" w:rsidR="004B7E44" w:rsidRPr="00E82015" w:rsidRDefault="00E82015" w:rsidP="004B7E44">
                                  <w:pPr>
                                    <w:pStyle w:val="Ttulo"/>
                                    <w:rPr>
                                      <w:sz w:val="68"/>
                                      <w:szCs w:val="68"/>
                                      <w:lang w:val="en-GB"/>
                                    </w:rPr>
                                  </w:pPr>
                                  <w:r w:rsidRPr="00E82015">
                                    <w:rPr>
                                      <w:sz w:val="68"/>
                                      <w:szCs w:val="68"/>
                                      <w:lang w:val="en-GB" w:bidi="es-ES"/>
                                    </w:rPr>
                                    <w:t>Real-time OBject detection with Python and OpenCV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E2AA8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17.75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" filled="f" stroked="f" strokeweight=".5pt">
                      <v:textbox>
                        <w:txbxContent>
                          <w:p w14:paraId="6765ED44" w14:textId="46536671" w:rsidR="004B7E44" w:rsidRPr="00E82015" w:rsidRDefault="00E82015" w:rsidP="004B7E44">
                            <w:pPr>
                              <w:pStyle w:val="Ttulo"/>
                              <w:rPr>
                                <w:sz w:val="68"/>
                                <w:szCs w:val="68"/>
                                <w:lang w:val="en-GB"/>
                              </w:rPr>
                            </w:pPr>
                            <w:r w:rsidRPr="00E82015">
                              <w:rPr>
                                <w:sz w:val="68"/>
                                <w:szCs w:val="68"/>
                                <w:lang w:val="en-GB" w:bidi="es-ES"/>
                              </w:rPr>
                              <w:t>Real-time OBject detection with Python and OpenCV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C6A757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26688CA" wp14:editId="029A7671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21327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0F0E9DBC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ABE8458" wp14:editId="79EE9885">
                      <wp:extent cx="5138670" cy="746975"/>
                      <wp:effectExtent l="0" t="0" r="0" b="0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552224" w14:textId="7E9AB052" w:rsidR="004B7E44" w:rsidRPr="00E82015" w:rsidRDefault="00E82015" w:rsidP="004B7E44">
                                  <w:pPr>
                                    <w:pStyle w:val="Subttulo"/>
                                    <w:rPr>
                                      <w:sz w:val="48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16"/>
                                      <w:lang w:bidi="es-ES"/>
                                    </w:rPr>
                                    <w:t xml:space="preserve">Machine </w:t>
                                  </w:r>
                                  <w:proofErr w:type="spellStart"/>
                                  <w:r>
                                    <w:rPr>
                                      <w:sz w:val="48"/>
                                      <w:szCs w:val="16"/>
                                      <w:lang w:bidi="es-ES"/>
                                    </w:rPr>
                                    <w:t>Learning</w:t>
                                  </w:r>
                                  <w:proofErr w:type="spellEnd"/>
                                  <w:r>
                                    <w:rPr>
                                      <w:sz w:val="48"/>
                                      <w:szCs w:val="16"/>
                                      <w:lang w:bidi="es-ES"/>
                                    </w:rPr>
                                    <w:t xml:space="preserve"> individual </w:t>
                                  </w:r>
                                  <w:proofErr w:type="spellStart"/>
                                  <w:r>
                                    <w:rPr>
                                      <w:sz w:val="48"/>
                                      <w:szCs w:val="16"/>
                                      <w:lang w:bidi="es-ES"/>
                                    </w:rPr>
                                    <w:t>delivery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BE8458" id="Cuadro de tex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" filled="f" stroked="f" strokeweight=".5pt">
                      <v:textbox>
                        <w:txbxContent>
                          <w:p w14:paraId="22552224" w14:textId="7E9AB052" w:rsidR="004B7E44" w:rsidRPr="00E82015" w:rsidRDefault="00E82015" w:rsidP="004B7E44">
                            <w:pPr>
                              <w:pStyle w:val="Subttulo"/>
                              <w:rPr>
                                <w:sz w:val="48"/>
                                <w:szCs w:val="16"/>
                              </w:rPr>
                            </w:pPr>
                            <w:r>
                              <w:rPr>
                                <w:sz w:val="48"/>
                                <w:szCs w:val="16"/>
                                <w:lang w:bidi="es-ES"/>
                              </w:rPr>
                              <w:t xml:space="preserve">Machine </w:t>
                            </w:r>
                            <w:proofErr w:type="spellStart"/>
                            <w:r>
                              <w:rPr>
                                <w:sz w:val="48"/>
                                <w:szCs w:val="16"/>
                                <w:lang w:bidi="es-ES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sz w:val="48"/>
                                <w:szCs w:val="16"/>
                                <w:lang w:bidi="es-ES"/>
                              </w:rPr>
                              <w:t xml:space="preserve"> individual </w:t>
                            </w:r>
                            <w:proofErr w:type="spellStart"/>
                            <w:r>
                              <w:rPr>
                                <w:sz w:val="48"/>
                                <w:szCs w:val="16"/>
                                <w:lang w:bidi="es-ES"/>
                              </w:rPr>
                              <w:t>delivery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493E673F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9CFF3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A0B514C" wp14:editId="7F3AA8F2">
                      <wp:extent cx="3902149" cy="469557"/>
                      <wp:effectExtent l="0" t="0" r="0" b="6985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2149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4CFFB1" w14:textId="4F07CC8C" w:rsidR="004B7E44" w:rsidRPr="004B7E44" w:rsidRDefault="00E82015" w:rsidP="004B7E44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Antonio Jesús Leal Martín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0B514C" id="Cuadro de texto 6" o:spid="_x0000_s1028" type="#_x0000_t202" style="width:307.25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" filled="f" stroked="f" strokeweight=".5pt">
                      <v:textbox>
                        <w:txbxContent>
                          <w:p w14:paraId="504CFFB1" w14:textId="4F07CC8C" w:rsidR="004B7E44" w:rsidRPr="004B7E44" w:rsidRDefault="00E82015" w:rsidP="004B7E44">
                            <w:pPr>
                              <w:pStyle w:val="Ttulo1"/>
                            </w:pPr>
                            <w:r>
                              <w:rPr>
                                <w:lang w:bidi="es-ES"/>
                              </w:rPr>
                              <w:t>Antonio Jesús Leal Martín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FCB6715" w14:textId="1DB8F4A6" w:rsidR="004B7E44" w:rsidRDefault="004B7E44" w:rsidP="004B7E44"/>
        </w:tc>
      </w:tr>
    </w:tbl>
    <w:p w14:paraId="7A0BB4D3" w14:textId="4EF6AE15" w:rsidR="004B7E44" w:rsidRDefault="004B7E44" w:rsidP="004B7E44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6CA931" wp14:editId="60AF4661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22B0" id="Rectángulo 2" o:spid="_x0000_s1026" alt="rectángulo de color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" fillcolor="#002060" stroked="f" strokeweight="2pt">
                <w10:wrap anchory="page"/>
              </v:rect>
            </w:pict>
          </mc:Fallback>
        </mc:AlternateContent>
      </w:r>
    </w:p>
    <w:p w14:paraId="6CA76C46" w14:textId="77777777" w:rsidR="00E82015" w:rsidRDefault="00E82015">
      <w:pPr>
        <w:spacing w:after="200"/>
      </w:pPr>
    </w:p>
    <w:p w14:paraId="6D5A0E5F" w14:textId="77777777" w:rsidR="00E82015" w:rsidRDefault="00E82015">
      <w:pPr>
        <w:spacing w:after="200"/>
      </w:pPr>
    </w:p>
    <w:p w14:paraId="47F1D462" w14:textId="77777777" w:rsidR="00E82015" w:rsidRDefault="00E82015">
      <w:pPr>
        <w:spacing w:after="200"/>
      </w:pPr>
    </w:p>
    <w:p w14:paraId="3E61C801" w14:textId="77777777" w:rsidR="00E82015" w:rsidRDefault="00E82015">
      <w:pPr>
        <w:spacing w:after="200"/>
      </w:pPr>
    </w:p>
    <w:p w14:paraId="41CB3296" w14:textId="77777777" w:rsidR="00E82015" w:rsidRDefault="00E82015">
      <w:pPr>
        <w:spacing w:after="200"/>
      </w:pPr>
    </w:p>
    <w:p w14:paraId="302EB0CD" w14:textId="77777777" w:rsidR="00E82015" w:rsidRDefault="00E82015">
      <w:pPr>
        <w:spacing w:after="200"/>
      </w:pPr>
    </w:p>
    <w:p w14:paraId="0D763125" w14:textId="77777777" w:rsidR="00E82015" w:rsidRDefault="00E82015">
      <w:pPr>
        <w:spacing w:after="200"/>
      </w:pPr>
    </w:p>
    <w:p w14:paraId="08D2E9FD" w14:textId="77777777" w:rsidR="00E82015" w:rsidRDefault="00E82015">
      <w:pPr>
        <w:spacing w:after="200"/>
      </w:pPr>
    </w:p>
    <w:p w14:paraId="781D5C25" w14:textId="77777777" w:rsidR="00E82015" w:rsidRDefault="00E82015">
      <w:pPr>
        <w:spacing w:after="200"/>
      </w:pPr>
    </w:p>
    <w:p w14:paraId="518BA5F7" w14:textId="77777777" w:rsidR="00E82015" w:rsidRDefault="00E82015">
      <w:pPr>
        <w:spacing w:after="200"/>
      </w:pPr>
    </w:p>
    <w:p w14:paraId="201B8AD7" w14:textId="77777777" w:rsidR="00E82015" w:rsidRDefault="00E82015">
      <w:pPr>
        <w:spacing w:after="200"/>
      </w:pPr>
    </w:p>
    <w:p w14:paraId="26DA932A" w14:textId="77777777" w:rsidR="00E82015" w:rsidRDefault="00E82015">
      <w:pPr>
        <w:spacing w:after="200"/>
      </w:pPr>
    </w:p>
    <w:p w14:paraId="51BF19C2" w14:textId="77777777" w:rsidR="00E82015" w:rsidRDefault="00E82015">
      <w:pPr>
        <w:spacing w:after="200"/>
      </w:pPr>
    </w:p>
    <w:p w14:paraId="1FFD7987" w14:textId="77777777" w:rsidR="00E82015" w:rsidRDefault="00E82015">
      <w:pPr>
        <w:spacing w:after="200"/>
      </w:pPr>
    </w:p>
    <w:p w14:paraId="641710B5" w14:textId="77777777" w:rsidR="00E82015" w:rsidRDefault="00E82015">
      <w:pPr>
        <w:spacing w:after="200"/>
      </w:pPr>
    </w:p>
    <w:p w14:paraId="75A45137" w14:textId="77777777" w:rsidR="00E82015" w:rsidRDefault="00E82015">
      <w:pPr>
        <w:spacing w:after="200"/>
      </w:pPr>
    </w:p>
    <w:p w14:paraId="32B69F84" w14:textId="77777777" w:rsidR="00E82015" w:rsidRDefault="00E82015">
      <w:pPr>
        <w:spacing w:after="200"/>
      </w:pPr>
    </w:p>
    <w:p w14:paraId="12A63D73" w14:textId="77777777" w:rsidR="00E82015" w:rsidRDefault="00E82015">
      <w:pPr>
        <w:spacing w:after="200"/>
      </w:pPr>
    </w:p>
    <w:p w14:paraId="48DFA8B5" w14:textId="77777777" w:rsidR="00E82015" w:rsidRDefault="00E82015">
      <w:pPr>
        <w:spacing w:after="200"/>
      </w:pPr>
    </w:p>
    <w:p w14:paraId="173C0AA4" w14:textId="77777777" w:rsidR="00E82015" w:rsidRDefault="00E82015">
      <w:pPr>
        <w:spacing w:after="200"/>
      </w:pPr>
    </w:p>
    <w:p w14:paraId="0B5B4537" w14:textId="77777777" w:rsidR="00E82015" w:rsidRDefault="00E82015">
      <w:pPr>
        <w:spacing w:after="200"/>
      </w:pPr>
    </w:p>
    <w:p w14:paraId="5314AB74" w14:textId="77777777" w:rsidR="00E82015" w:rsidRDefault="00E82015">
      <w:pPr>
        <w:spacing w:after="200"/>
      </w:pPr>
    </w:p>
    <w:p w14:paraId="06464B64" w14:textId="77777777" w:rsidR="00E82015" w:rsidRDefault="00E82015">
      <w:pPr>
        <w:spacing w:after="200"/>
      </w:pPr>
    </w:p>
    <w:p w14:paraId="58AA1C29" w14:textId="77777777" w:rsidR="00E82015" w:rsidRDefault="00E82015">
      <w:pPr>
        <w:spacing w:after="200"/>
      </w:pPr>
    </w:p>
    <w:p w14:paraId="5D43E5D8" w14:textId="77777777" w:rsidR="00E82015" w:rsidRDefault="00E82015">
      <w:pPr>
        <w:spacing w:after="200"/>
      </w:pPr>
    </w:p>
    <w:p w14:paraId="67DF3A3B" w14:textId="77777777" w:rsidR="00E82015" w:rsidRDefault="00E82015">
      <w:pPr>
        <w:spacing w:after="200"/>
      </w:pPr>
    </w:p>
    <w:p w14:paraId="4CD96027" w14:textId="77777777" w:rsidR="00E82015" w:rsidRDefault="00E82015">
      <w:pPr>
        <w:spacing w:after="200"/>
      </w:pPr>
    </w:p>
    <w:p w14:paraId="67B676D2" w14:textId="77777777" w:rsidR="00E82015" w:rsidRDefault="00E82015">
      <w:pPr>
        <w:spacing w:after="200"/>
        <w:rPr>
          <w:b/>
          <w:bCs/>
          <w:color w:val="282660" w:themeColor="text2"/>
          <w:lang w:val="en-GB"/>
        </w:rPr>
      </w:pPr>
    </w:p>
    <w:p w14:paraId="3FEE232A" w14:textId="77777777" w:rsidR="00E82015" w:rsidRDefault="00E82015">
      <w:pPr>
        <w:spacing w:after="200"/>
        <w:rPr>
          <w:b/>
          <w:bCs/>
          <w:color w:val="282660" w:themeColor="text2"/>
          <w:lang w:val="en-GB"/>
        </w:rPr>
      </w:pPr>
    </w:p>
    <w:p w14:paraId="65A17048" w14:textId="77777777" w:rsidR="00E82015" w:rsidRDefault="00E82015">
      <w:pPr>
        <w:spacing w:after="200"/>
        <w:rPr>
          <w:b/>
          <w:bCs/>
          <w:color w:val="282660" w:themeColor="text2"/>
          <w:lang w:val="en-GB"/>
        </w:rPr>
      </w:pPr>
    </w:p>
    <w:p w14:paraId="659F4086" w14:textId="7C73BC2D" w:rsidR="00E82015" w:rsidRDefault="00E82015">
      <w:pPr>
        <w:spacing w:after="200"/>
        <w:rPr>
          <w:color w:val="37393C" w:themeColor="background2" w:themeShade="40"/>
          <w:lang w:val="en-GB"/>
        </w:rPr>
      </w:pPr>
      <w:r w:rsidRPr="00E82015">
        <w:rPr>
          <w:b/>
          <w:bCs/>
          <w:color w:val="282660" w:themeColor="text2"/>
          <w:lang w:val="en-GB"/>
        </w:rPr>
        <w:t>Antonio Jesús Leal Martín</w:t>
      </w:r>
      <w:r w:rsidRPr="00E82015">
        <w:rPr>
          <w:color w:val="auto"/>
          <w:lang w:val="en-GB"/>
        </w:rPr>
        <w:br/>
      </w:r>
      <w:r w:rsidRPr="00E82015">
        <w:rPr>
          <w:color w:val="37393C" w:themeColor="background2" w:themeShade="40"/>
          <w:lang w:val="en-GB"/>
        </w:rPr>
        <w:t>Data Science</w:t>
      </w:r>
      <w:r w:rsidRPr="00E82015">
        <w:rPr>
          <w:color w:val="37393C" w:themeColor="background2" w:themeShade="40"/>
          <w:lang w:val="en-GB"/>
        </w:rPr>
        <w:br/>
        <w:t>The Bridge</w:t>
      </w:r>
    </w:p>
    <w:p w14:paraId="019FC17A" w14:textId="68CE0576" w:rsidR="00E82015" w:rsidRDefault="00E82015">
      <w:pPr>
        <w:spacing w:after="200"/>
        <w:rPr>
          <w:color w:val="37393C" w:themeColor="background2" w:themeShade="40"/>
          <w:lang w:val="en-GB"/>
        </w:rPr>
      </w:pPr>
    </w:p>
    <w:p w14:paraId="14860F7D" w14:textId="7BA004F4" w:rsidR="00E82015" w:rsidRPr="00221749" w:rsidRDefault="00E82015">
      <w:pPr>
        <w:spacing w:after="200"/>
        <w:rPr>
          <w:color w:val="002060"/>
          <w:sz w:val="36"/>
          <w:szCs w:val="28"/>
          <w:lang w:val="en-GB"/>
        </w:rPr>
      </w:pPr>
      <w:r w:rsidRPr="00221749">
        <w:rPr>
          <w:color w:val="002060"/>
          <w:sz w:val="36"/>
          <w:szCs w:val="28"/>
          <w:lang w:val="en-GB"/>
        </w:rPr>
        <w:t>General Vision</w:t>
      </w:r>
    </w:p>
    <w:p w14:paraId="19BC540E" w14:textId="7285CCB4" w:rsidR="00B4764A" w:rsidRDefault="00A66710" w:rsidP="008835BF">
      <w:p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Object detection is a </w:t>
      </w:r>
      <w:r w:rsidR="00615E9F">
        <w:rPr>
          <w:color w:val="161718" w:themeColor="text1"/>
          <w:sz w:val="24"/>
          <w:szCs w:val="20"/>
          <w:lang w:val="en-GB"/>
        </w:rPr>
        <w:t>computer vision process that combines two different tasks:</w:t>
      </w:r>
    </w:p>
    <w:p w14:paraId="120AF8C0" w14:textId="2D2D04F0" w:rsidR="00615E9F" w:rsidRDefault="00AC5743" w:rsidP="008835BF">
      <w:pPr>
        <w:pStyle w:val="Prrafodelista"/>
        <w:numPr>
          <w:ilvl w:val="0"/>
          <w:numId w:val="1"/>
        </w:num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>Predicting the class of one object in an image</w:t>
      </w:r>
      <w:r w:rsidR="00DB3427">
        <w:rPr>
          <w:color w:val="161718" w:themeColor="text1"/>
          <w:sz w:val="24"/>
          <w:szCs w:val="20"/>
          <w:lang w:val="en-GB"/>
        </w:rPr>
        <w:t>.</w:t>
      </w:r>
    </w:p>
    <w:p w14:paraId="7BFDF706" w14:textId="3E0FA9C2" w:rsidR="00AC5743" w:rsidRDefault="00AC5743" w:rsidP="008835BF">
      <w:pPr>
        <w:pStyle w:val="Prrafodelista"/>
        <w:numPr>
          <w:ilvl w:val="0"/>
          <w:numId w:val="1"/>
        </w:num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Locate (and somehow </w:t>
      </w:r>
      <w:r w:rsidR="00DB3427">
        <w:rPr>
          <w:color w:val="161718" w:themeColor="text1"/>
          <w:sz w:val="24"/>
          <w:szCs w:val="20"/>
          <w:lang w:val="en-GB"/>
        </w:rPr>
        <w:t>marking it) that object within the image.</w:t>
      </w:r>
    </w:p>
    <w:p w14:paraId="79F0489F" w14:textId="598C3809" w:rsidR="00AF6793" w:rsidRPr="00AF6793" w:rsidRDefault="00AF6793" w:rsidP="008835BF">
      <w:p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This is an example of an input image </w:t>
      </w:r>
      <w:r w:rsidR="008835BF">
        <w:rPr>
          <w:color w:val="161718" w:themeColor="text1"/>
          <w:sz w:val="24"/>
          <w:szCs w:val="20"/>
          <w:lang w:val="en-GB"/>
        </w:rPr>
        <w:t xml:space="preserve">(right) </w:t>
      </w:r>
      <w:r>
        <w:rPr>
          <w:color w:val="161718" w:themeColor="text1"/>
          <w:sz w:val="24"/>
          <w:szCs w:val="20"/>
          <w:lang w:val="en-GB"/>
        </w:rPr>
        <w:t xml:space="preserve">and </w:t>
      </w:r>
      <w:r w:rsidR="00B47F91">
        <w:rPr>
          <w:color w:val="161718" w:themeColor="text1"/>
          <w:sz w:val="24"/>
          <w:szCs w:val="20"/>
          <w:lang w:val="en-GB"/>
        </w:rPr>
        <w:t>the</w:t>
      </w:r>
      <w:r>
        <w:rPr>
          <w:color w:val="161718" w:themeColor="text1"/>
          <w:sz w:val="24"/>
          <w:szCs w:val="20"/>
          <w:lang w:val="en-GB"/>
        </w:rPr>
        <w:t xml:space="preserve"> output after </w:t>
      </w:r>
      <w:r w:rsidR="00643325">
        <w:rPr>
          <w:color w:val="161718" w:themeColor="text1"/>
          <w:sz w:val="24"/>
          <w:szCs w:val="20"/>
          <w:lang w:val="en-GB"/>
        </w:rPr>
        <w:t>object detection process</w:t>
      </w:r>
      <w:r w:rsidR="008835BF">
        <w:rPr>
          <w:color w:val="161718" w:themeColor="text1"/>
          <w:sz w:val="24"/>
          <w:szCs w:val="20"/>
          <w:lang w:val="en-GB"/>
        </w:rPr>
        <w:t xml:space="preserve"> (left):</w:t>
      </w:r>
    </w:p>
    <w:p w14:paraId="46DF7FBC" w14:textId="734E9ED0" w:rsidR="00A66710" w:rsidRDefault="00272192" w:rsidP="00CF1D6B">
      <w:pPr>
        <w:spacing w:after="200"/>
        <w:jc w:val="center"/>
        <w:rPr>
          <w:color w:val="37393C" w:themeColor="background2" w:themeShade="40"/>
          <w:lang w:val="en-GB"/>
        </w:rPr>
      </w:pPr>
      <w:r w:rsidRPr="00272192">
        <w:rPr>
          <w:noProof/>
          <w:color w:val="37393C" w:themeColor="background2" w:themeShade="40"/>
          <w:lang w:val="en-GB"/>
        </w:rPr>
        <w:drawing>
          <wp:inline distT="0" distB="0" distL="0" distR="0" wp14:anchorId="7B828ED4" wp14:editId="541BF90F">
            <wp:extent cx="2822140" cy="175235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831" cy="17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D6B">
        <w:rPr>
          <w:color w:val="37393C" w:themeColor="background2" w:themeShade="40"/>
          <w:lang w:val="en-GB"/>
        </w:rPr>
        <w:t xml:space="preserve">         </w:t>
      </w:r>
      <w:r w:rsidR="00CF1D6B" w:rsidRPr="00CF1D6B">
        <w:rPr>
          <w:noProof/>
          <w:color w:val="37393C" w:themeColor="background2" w:themeShade="40"/>
          <w:lang w:val="en-GB"/>
        </w:rPr>
        <w:drawing>
          <wp:inline distT="0" distB="0" distL="0" distR="0" wp14:anchorId="2308B676" wp14:editId="085D0936">
            <wp:extent cx="2847975" cy="17617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794" cy="18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80D5" w14:textId="0D252307" w:rsidR="00B47F91" w:rsidRPr="00236A63" w:rsidRDefault="00B47F91" w:rsidP="00B47F91">
      <w:pPr>
        <w:spacing w:after="200"/>
        <w:jc w:val="both"/>
        <w:rPr>
          <w:color w:val="161718" w:themeColor="text1"/>
          <w:sz w:val="24"/>
          <w:szCs w:val="20"/>
          <w:lang w:val="en-GB"/>
        </w:rPr>
      </w:pPr>
      <w:r w:rsidRPr="00236A63">
        <w:rPr>
          <w:color w:val="161718" w:themeColor="text1"/>
          <w:sz w:val="24"/>
          <w:szCs w:val="20"/>
          <w:lang w:val="en-GB"/>
        </w:rPr>
        <w:t xml:space="preserve">In this case, the </w:t>
      </w:r>
      <w:proofErr w:type="spellStart"/>
      <w:r w:rsidR="00236A63" w:rsidRPr="00236A63">
        <w:rPr>
          <w:color w:val="161718" w:themeColor="text1"/>
          <w:sz w:val="24"/>
          <w:szCs w:val="20"/>
          <w:lang w:val="en-GB"/>
        </w:rPr>
        <w:t>Haar</w:t>
      </w:r>
      <w:proofErr w:type="spellEnd"/>
      <w:r w:rsidR="00236A63" w:rsidRPr="00236A63">
        <w:rPr>
          <w:color w:val="161718" w:themeColor="text1"/>
          <w:sz w:val="24"/>
          <w:szCs w:val="20"/>
          <w:lang w:val="en-GB"/>
        </w:rPr>
        <w:t xml:space="preserve"> Cascade Classifier </w:t>
      </w:r>
      <w:r w:rsidR="00DB5EB3">
        <w:rPr>
          <w:color w:val="161718" w:themeColor="text1"/>
          <w:sz w:val="24"/>
          <w:szCs w:val="20"/>
          <w:lang w:val="en-GB"/>
        </w:rPr>
        <w:t xml:space="preserve">(HCC) </w:t>
      </w:r>
      <w:r w:rsidR="00236A63" w:rsidRPr="00236A63">
        <w:rPr>
          <w:color w:val="161718" w:themeColor="text1"/>
          <w:sz w:val="24"/>
          <w:szCs w:val="20"/>
          <w:lang w:val="en-GB"/>
        </w:rPr>
        <w:t>model has been used in order to achieve this goal.</w:t>
      </w:r>
      <w:r w:rsidR="00DB5EB3">
        <w:rPr>
          <w:color w:val="161718" w:themeColor="text1"/>
          <w:sz w:val="24"/>
          <w:szCs w:val="20"/>
          <w:lang w:val="en-GB"/>
        </w:rPr>
        <w:t xml:space="preserve"> Tools for running HCC can be found in </w:t>
      </w:r>
      <w:r w:rsidR="008C5E8B">
        <w:rPr>
          <w:color w:val="161718" w:themeColor="text1"/>
          <w:sz w:val="24"/>
          <w:szCs w:val="20"/>
          <w:lang w:val="en-GB"/>
        </w:rPr>
        <w:t>OpenCV library repositories.</w:t>
      </w:r>
    </w:p>
    <w:p w14:paraId="75AB05F0" w14:textId="77777777" w:rsidR="00A66710" w:rsidRDefault="00A66710" w:rsidP="00B4764A">
      <w:pPr>
        <w:spacing w:after="200"/>
        <w:rPr>
          <w:color w:val="37393C" w:themeColor="background2" w:themeShade="40"/>
          <w:lang w:val="en-GB"/>
        </w:rPr>
      </w:pPr>
    </w:p>
    <w:p w14:paraId="5A9BAC09" w14:textId="7CBF9AEE" w:rsidR="00863764" w:rsidRDefault="00B4764A" w:rsidP="00863764">
      <w:pPr>
        <w:spacing w:after="200"/>
        <w:jc w:val="both"/>
        <w:rPr>
          <w:color w:val="002060"/>
          <w:sz w:val="36"/>
          <w:szCs w:val="28"/>
          <w:lang w:val="en-GB"/>
        </w:rPr>
      </w:pPr>
      <w:r w:rsidRPr="00221749">
        <w:rPr>
          <w:color w:val="002060"/>
          <w:sz w:val="36"/>
          <w:szCs w:val="28"/>
          <w:lang w:val="en-GB"/>
        </w:rPr>
        <w:t>Specifications</w:t>
      </w:r>
      <w:bookmarkStart w:id="0" w:name="_5x08grh1gsy5"/>
      <w:bookmarkEnd w:id="0"/>
    </w:p>
    <w:p w14:paraId="5DA7867C" w14:textId="0B477BD0" w:rsidR="00863764" w:rsidRPr="00EE340B" w:rsidRDefault="00863764" w:rsidP="00863764">
      <w:pPr>
        <w:spacing w:after="200"/>
        <w:jc w:val="both"/>
        <w:rPr>
          <w:b/>
          <w:bCs/>
          <w:color w:val="161718" w:themeColor="text1"/>
          <w:lang w:val="en-GB"/>
        </w:rPr>
      </w:pPr>
      <w:r w:rsidRPr="00EE340B">
        <w:rPr>
          <w:b/>
          <w:bCs/>
          <w:color w:val="161718" w:themeColor="text1"/>
          <w:lang w:val="en-GB"/>
        </w:rPr>
        <w:t>Software</w:t>
      </w:r>
    </w:p>
    <w:p w14:paraId="2123C7B0" w14:textId="77777777" w:rsidR="00863764" w:rsidRPr="0019100D" w:rsidRDefault="00863764" w:rsidP="00863764">
      <w:pPr>
        <w:pStyle w:val="Standard"/>
        <w:shd w:val="clear" w:color="auto" w:fill="FFFFFF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r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>The minimum software requirements to run the attached code are the following:</w:t>
      </w:r>
    </w:p>
    <w:p w14:paraId="2F3C61FF" w14:textId="36D49442" w:rsidR="00863764" w:rsidRPr="00566D06" w:rsidRDefault="00863764" w:rsidP="00863764">
      <w:pPr>
        <w:pStyle w:val="Standar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r w:rsidRPr="00566D06">
        <w:rPr>
          <w:rFonts w:asciiTheme="minorHAnsi" w:hAnsiTheme="minorHAnsi" w:cstheme="minorHAnsi"/>
          <w:color w:val="auto"/>
          <w:sz w:val="24"/>
          <w:szCs w:val="24"/>
          <w:lang w:val="en-GB"/>
        </w:rPr>
        <w:t>Python 3</w:t>
      </w:r>
      <w:r w:rsidR="00566D06" w:rsidRPr="00566D06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, </w:t>
      </w:r>
      <w:proofErr w:type="spellStart"/>
      <w:r w:rsidRPr="00566D06">
        <w:rPr>
          <w:rFonts w:asciiTheme="minorHAnsi" w:hAnsiTheme="minorHAnsi" w:cstheme="minorHAnsi"/>
          <w:color w:val="auto"/>
          <w:sz w:val="24"/>
          <w:szCs w:val="24"/>
          <w:lang w:val="en-GB"/>
        </w:rPr>
        <w:t>VSCode</w:t>
      </w:r>
      <w:proofErr w:type="spellEnd"/>
      <w:r w:rsidRPr="00566D06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with Python and </w:t>
      </w:r>
      <w:proofErr w:type="spellStart"/>
      <w:r w:rsidRPr="00566D06">
        <w:rPr>
          <w:rFonts w:asciiTheme="minorHAnsi" w:hAnsiTheme="minorHAnsi" w:cstheme="minorHAnsi"/>
          <w:color w:val="auto"/>
          <w:sz w:val="24"/>
          <w:szCs w:val="24"/>
          <w:lang w:val="en-GB"/>
        </w:rPr>
        <w:t>Jupyter</w:t>
      </w:r>
      <w:proofErr w:type="spellEnd"/>
      <w:r w:rsidRPr="00566D06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extensions installed.</w:t>
      </w:r>
    </w:p>
    <w:p w14:paraId="639F6400" w14:textId="4285BD7E" w:rsidR="00EF4B53" w:rsidRDefault="00863764" w:rsidP="00173A35">
      <w:pPr>
        <w:pStyle w:val="Standar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r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Python modules: </w:t>
      </w:r>
      <w:proofErr w:type="spellStart"/>
      <w:r w:rsidR="00173A35"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>opencv</w:t>
      </w:r>
      <w:proofErr w:type="spellEnd"/>
    </w:p>
    <w:p w14:paraId="1FC360B8" w14:textId="167E4349" w:rsidR="00AA3256" w:rsidRDefault="00AA5A56" w:rsidP="00173A35">
      <w:pPr>
        <w:pStyle w:val="Standar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en-GB"/>
        </w:rPr>
        <w:t>O</w:t>
      </w:r>
      <w:r w:rsidR="00566D06">
        <w:rPr>
          <w:rFonts w:asciiTheme="minorHAnsi" w:hAnsiTheme="minorHAnsi" w:cstheme="minorHAnsi"/>
          <w:color w:val="auto"/>
          <w:sz w:val="24"/>
          <w:szCs w:val="24"/>
          <w:lang w:val="en-GB"/>
        </w:rPr>
        <w:t>BS</w:t>
      </w:r>
      <w:r w:rsidR="00521058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+ </w:t>
      </w:r>
      <w:proofErr w:type="spellStart"/>
      <w:r w:rsidR="00521058">
        <w:rPr>
          <w:rFonts w:asciiTheme="minorHAnsi" w:hAnsiTheme="minorHAnsi" w:cstheme="minorHAnsi"/>
          <w:color w:val="auto"/>
          <w:sz w:val="24"/>
          <w:szCs w:val="24"/>
          <w:lang w:val="en-GB"/>
        </w:rPr>
        <w:t>virtualCam</w:t>
      </w:r>
      <w:proofErr w:type="spellEnd"/>
      <w:r w:rsidR="00521058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plugin</w:t>
      </w:r>
    </w:p>
    <w:p w14:paraId="214BE4EC" w14:textId="2010F329" w:rsidR="00566D06" w:rsidRPr="0019100D" w:rsidRDefault="00566D06" w:rsidP="00173A35">
      <w:pPr>
        <w:pStyle w:val="Standar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en-GB"/>
        </w:rPr>
        <w:t>Unity3D application</w:t>
      </w:r>
    </w:p>
    <w:p w14:paraId="31F3C3B8" w14:textId="20B8B61C" w:rsidR="00863764" w:rsidRDefault="00863764" w:rsidP="00863764">
      <w:pPr>
        <w:pStyle w:val="Standard"/>
        <w:shd w:val="clear" w:color="auto" w:fill="FFFFFF"/>
        <w:ind w:left="720"/>
        <w:rPr>
          <w:color w:val="auto"/>
          <w:lang w:val="en-GB"/>
        </w:rPr>
      </w:pPr>
    </w:p>
    <w:p w14:paraId="3F6CED0D" w14:textId="6FA825A2" w:rsidR="00863764" w:rsidRPr="00EE340B" w:rsidRDefault="00863764" w:rsidP="00863764">
      <w:pPr>
        <w:spacing w:after="200"/>
        <w:jc w:val="both"/>
        <w:rPr>
          <w:b/>
          <w:bCs/>
          <w:color w:val="161718" w:themeColor="text1"/>
          <w:lang w:val="en-GB"/>
        </w:rPr>
      </w:pPr>
      <w:r w:rsidRPr="00EE340B">
        <w:rPr>
          <w:b/>
          <w:bCs/>
          <w:color w:val="161718" w:themeColor="text1"/>
          <w:lang w:val="en-GB"/>
        </w:rPr>
        <w:lastRenderedPageBreak/>
        <w:t>Hardware</w:t>
      </w:r>
    </w:p>
    <w:p w14:paraId="1251C522" w14:textId="0FD6D318" w:rsidR="00863764" w:rsidRPr="0019100D" w:rsidRDefault="00863764" w:rsidP="00863764">
      <w:pPr>
        <w:pStyle w:val="Standard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r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>The software has been ran using the following computer specs:</w:t>
      </w:r>
    </w:p>
    <w:p w14:paraId="660464D8" w14:textId="77777777" w:rsidR="00863764" w:rsidRPr="0019100D" w:rsidRDefault="00863764" w:rsidP="00863764">
      <w:pPr>
        <w:pStyle w:val="Standard"/>
        <w:numPr>
          <w:ilvl w:val="0"/>
          <w:numId w:val="3"/>
        </w:numPr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r w:rsidRPr="0019100D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>CPU:</w:t>
      </w:r>
      <w:r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Intel(R) </w:t>
      </w:r>
      <w:proofErr w:type="gramStart"/>
      <w:r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>Core(</w:t>
      </w:r>
      <w:proofErr w:type="gramEnd"/>
      <w:r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TM) i7-6700 (at least </w:t>
      </w:r>
      <w:proofErr w:type="spellStart"/>
      <w:r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>Inte</w:t>
      </w:r>
      <w:proofErr w:type="spellEnd"/>
      <w:r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>(R) Core(TM) i5 recommended)</w:t>
      </w:r>
    </w:p>
    <w:p w14:paraId="519D94D9" w14:textId="77777777" w:rsidR="00863764" w:rsidRPr="0019100D" w:rsidRDefault="00863764" w:rsidP="00863764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</w:pPr>
      <w:r w:rsidRPr="0019100D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 xml:space="preserve">RAM: </w:t>
      </w:r>
      <w:r w:rsidRPr="0019100D">
        <w:rPr>
          <w:rFonts w:asciiTheme="minorHAnsi" w:hAnsiTheme="minorHAnsi" w:cstheme="minorHAnsi"/>
          <w:color w:val="auto"/>
          <w:sz w:val="24"/>
          <w:szCs w:val="24"/>
          <w:lang w:val="en-GB"/>
        </w:rPr>
        <w:t>16Gb (more than 8Gb recommended)</w:t>
      </w:r>
    </w:p>
    <w:p w14:paraId="256435A1" w14:textId="77777777" w:rsidR="00863764" w:rsidRPr="0019100D" w:rsidRDefault="00863764" w:rsidP="00863764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9100D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GPU: </w:t>
      </w:r>
      <w:r w:rsidRPr="0019100D">
        <w:rPr>
          <w:rFonts w:asciiTheme="minorHAnsi" w:hAnsiTheme="minorHAnsi" w:cstheme="minorHAnsi"/>
          <w:color w:val="auto"/>
          <w:sz w:val="24"/>
          <w:szCs w:val="24"/>
        </w:rPr>
        <w:t>AMD Radeon R9 390</w:t>
      </w:r>
    </w:p>
    <w:p w14:paraId="54F76842" w14:textId="20F38CB0" w:rsidR="00863764" w:rsidRPr="0019100D" w:rsidRDefault="00863764" w:rsidP="00863764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9100D">
        <w:rPr>
          <w:rFonts w:asciiTheme="minorHAnsi" w:hAnsiTheme="minorHAnsi" w:cstheme="minorHAnsi"/>
          <w:b/>
          <w:bCs/>
          <w:color w:val="auto"/>
          <w:sz w:val="24"/>
          <w:szCs w:val="24"/>
        </w:rPr>
        <w:t>OS:</w:t>
      </w:r>
      <w:r w:rsidRPr="0019100D">
        <w:rPr>
          <w:rFonts w:asciiTheme="minorHAnsi" w:hAnsiTheme="minorHAnsi" w:cstheme="minorHAnsi"/>
          <w:color w:val="auto"/>
          <w:sz w:val="24"/>
          <w:szCs w:val="24"/>
        </w:rPr>
        <w:t xml:space="preserve"> Windows 10</w:t>
      </w:r>
      <w:bookmarkStart w:id="1" w:name="_j1y15ticbgo0"/>
      <w:bookmarkEnd w:id="1"/>
    </w:p>
    <w:p w14:paraId="3A690D4F" w14:textId="6B307394" w:rsidR="00E6045D" w:rsidRPr="00EE340B" w:rsidRDefault="00E6045D" w:rsidP="00E6045D">
      <w:pPr>
        <w:pStyle w:val="Standard"/>
        <w:rPr>
          <w:b/>
          <w:bCs/>
          <w:color w:val="auto"/>
        </w:rPr>
      </w:pPr>
    </w:p>
    <w:p w14:paraId="3CCED37A" w14:textId="7B642BC3" w:rsidR="00E6045D" w:rsidRPr="00EE340B" w:rsidRDefault="00E6045D" w:rsidP="00E6045D">
      <w:pPr>
        <w:spacing w:after="200"/>
        <w:jc w:val="both"/>
        <w:rPr>
          <w:b/>
          <w:bCs/>
          <w:color w:val="161718" w:themeColor="text1"/>
          <w:lang w:val="en-GB"/>
        </w:rPr>
      </w:pPr>
      <w:r w:rsidRPr="00EE340B">
        <w:rPr>
          <w:b/>
          <w:bCs/>
          <w:color w:val="161718" w:themeColor="text1"/>
          <w:lang w:val="en-GB"/>
        </w:rPr>
        <w:t>Requirements</w:t>
      </w:r>
    </w:p>
    <w:p w14:paraId="4CB558DA" w14:textId="2F01083C" w:rsidR="000956FC" w:rsidRDefault="00EE51CB" w:rsidP="00E82015">
      <w:pPr>
        <w:spacing w:after="200"/>
        <w:jc w:val="both"/>
        <w:rPr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 xml:space="preserve">In order to </w:t>
      </w:r>
      <w:r w:rsidR="00FF7F76">
        <w:rPr>
          <w:color w:val="auto"/>
          <w:sz w:val="24"/>
          <w:szCs w:val="24"/>
          <w:lang w:val="en-GB"/>
        </w:rPr>
        <w:t xml:space="preserve">achieve object </w:t>
      </w:r>
      <w:r w:rsidR="00FB1344">
        <w:rPr>
          <w:color w:val="auto"/>
          <w:sz w:val="24"/>
          <w:szCs w:val="24"/>
          <w:lang w:val="en-GB"/>
        </w:rPr>
        <w:t>detection, we need data</w:t>
      </w:r>
      <w:r w:rsidR="00FF7F76">
        <w:rPr>
          <w:color w:val="auto"/>
          <w:sz w:val="24"/>
          <w:szCs w:val="24"/>
          <w:lang w:val="en-GB"/>
        </w:rPr>
        <w:t xml:space="preserve">. </w:t>
      </w:r>
      <w:r w:rsidR="00850E6B">
        <w:rPr>
          <w:color w:val="auto"/>
          <w:sz w:val="24"/>
          <w:szCs w:val="24"/>
          <w:lang w:val="en-GB"/>
        </w:rPr>
        <w:t>I create</w:t>
      </w:r>
      <w:r w:rsidR="00FB1344">
        <w:rPr>
          <w:color w:val="auto"/>
          <w:sz w:val="24"/>
          <w:szCs w:val="24"/>
          <w:lang w:val="en-GB"/>
        </w:rPr>
        <w:t>d</w:t>
      </w:r>
      <w:r w:rsidR="00850E6B">
        <w:rPr>
          <w:color w:val="auto"/>
          <w:sz w:val="24"/>
          <w:szCs w:val="24"/>
          <w:lang w:val="en-GB"/>
        </w:rPr>
        <w:t xml:space="preserve"> the training data</w:t>
      </w:r>
      <w:r w:rsidR="005A2F59">
        <w:rPr>
          <w:color w:val="auto"/>
          <w:sz w:val="24"/>
          <w:szCs w:val="24"/>
          <w:lang w:val="en-GB"/>
        </w:rPr>
        <w:t>set</w:t>
      </w:r>
      <w:r w:rsidR="00850E6B">
        <w:rPr>
          <w:color w:val="auto"/>
          <w:sz w:val="24"/>
          <w:szCs w:val="24"/>
          <w:lang w:val="en-GB"/>
        </w:rPr>
        <w:t xml:space="preserve"> by myself taking screenshots from the </w:t>
      </w:r>
      <w:r w:rsidR="00FB009F">
        <w:rPr>
          <w:color w:val="auto"/>
          <w:sz w:val="24"/>
          <w:szCs w:val="24"/>
          <w:lang w:val="en-GB"/>
        </w:rPr>
        <w:t>game itself.</w:t>
      </w:r>
      <w:r w:rsidR="001019E4">
        <w:rPr>
          <w:color w:val="auto"/>
          <w:sz w:val="24"/>
          <w:szCs w:val="24"/>
          <w:lang w:val="en-GB"/>
        </w:rPr>
        <w:t xml:space="preserve"> </w:t>
      </w:r>
      <w:r w:rsidR="000956FC">
        <w:rPr>
          <w:color w:val="auto"/>
          <w:sz w:val="24"/>
          <w:szCs w:val="24"/>
          <w:lang w:val="en-GB"/>
        </w:rPr>
        <w:t xml:space="preserve">The dataset can </w:t>
      </w:r>
      <w:r w:rsidR="00916012">
        <w:rPr>
          <w:color w:val="auto"/>
          <w:sz w:val="24"/>
          <w:szCs w:val="24"/>
          <w:lang w:val="en-GB"/>
        </w:rPr>
        <w:t xml:space="preserve">be found </w:t>
      </w:r>
      <w:r w:rsidR="003F038F">
        <w:rPr>
          <w:color w:val="auto"/>
          <w:sz w:val="24"/>
          <w:szCs w:val="24"/>
          <w:lang w:val="en-GB"/>
        </w:rPr>
        <w:t>in the folder ‘data/Man’ in the file ‘</w:t>
      </w:r>
      <w:proofErr w:type="spellStart"/>
      <w:r w:rsidR="003F038F">
        <w:rPr>
          <w:color w:val="auto"/>
          <w:sz w:val="24"/>
          <w:szCs w:val="24"/>
          <w:lang w:val="en-GB"/>
        </w:rPr>
        <w:t>images.rar</w:t>
      </w:r>
      <w:proofErr w:type="spellEnd"/>
      <w:r w:rsidR="003F038F">
        <w:rPr>
          <w:color w:val="auto"/>
          <w:sz w:val="24"/>
          <w:szCs w:val="24"/>
          <w:lang w:val="en-GB"/>
        </w:rPr>
        <w:t xml:space="preserve">’. This file must be </w:t>
      </w:r>
      <w:r w:rsidR="00DA453E">
        <w:rPr>
          <w:color w:val="auto"/>
          <w:sz w:val="24"/>
          <w:szCs w:val="24"/>
          <w:lang w:val="en-GB"/>
        </w:rPr>
        <w:t>uncompressed at the same folder.</w:t>
      </w:r>
    </w:p>
    <w:p w14:paraId="085FFC87" w14:textId="17308B35" w:rsidR="00763CF5" w:rsidRDefault="00FB009F" w:rsidP="000246CE">
      <w:pPr>
        <w:spacing w:after="200"/>
        <w:jc w:val="both"/>
        <w:rPr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 xml:space="preserve">HCC works with positive and negative data, being the negative those images </w:t>
      </w:r>
      <w:r w:rsidR="00BD6063">
        <w:rPr>
          <w:color w:val="auto"/>
          <w:sz w:val="24"/>
          <w:szCs w:val="24"/>
          <w:lang w:val="en-GB"/>
        </w:rPr>
        <w:t>where the object to be detected doe</w:t>
      </w:r>
      <w:r w:rsidR="00AE3CFF">
        <w:rPr>
          <w:color w:val="auto"/>
          <w:sz w:val="24"/>
          <w:szCs w:val="24"/>
          <w:lang w:val="en-GB"/>
        </w:rPr>
        <w:t>s not</w:t>
      </w:r>
      <w:r w:rsidR="00316465">
        <w:rPr>
          <w:color w:val="auto"/>
          <w:sz w:val="24"/>
          <w:szCs w:val="24"/>
          <w:lang w:val="en-GB"/>
        </w:rPr>
        <w:t xml:space="preserve"> appear, and the positive images where the </w:t>
      </w:r>
      <w:r w:rsidR="0012721B">
        <w:rPr>
          <w:color w:val="auto"/>
          <w:sz w:val="24"/>
          <w:szCs w:val="24"/>
          <w:lang w:val="en-GB"/>
        </w:rPr>
        <w:t>object appears at least once.</w:t>
      </w:r>
      <w:r w:rsidR="001019E4">
        <w:rPr>
          <w:color w:val="auto"/>
          <w:sz w:val="24"/>
          <w:szCs w:val="24"/>
          <w:lang w:val="en-GB"/>
        </w:rPr>
        <w:t xml:space="preserve"> </w:t>
      </w:r>
      <w:r w:rsidR="003651C1">
        <w:rPr>
          <w:color w:val="auto"/>
          <w:sz w:val="24"/>
          <w:szCs w:val="24"/>
          <w:lang w:val="en-GB"/>
        </w:rPr>
        <w:t xml:space="preserve">Also, </w:t>
      </w:r>
      <w:proofErr w:type="spellStart"/>
      <w:r w:rsidR="003651C1">
        <w:rPr>
          <w:color w:val="auto"/>
          <w:sz w:val="24"/>
          <w:szCs w:val="24"/>
          <w:lang w:val="en-GB"/>
        </w:rPr>
        <w:t>o</w:t>
      </w:r>
      <w:r w:rsidR="0012721B">
        <w:rPr>
          <w:color w:val="auto"/>
          <w:sz w:val="24"/>
          <w:szCs w:val="24"/>
          <w:lang w:val="en-GB"/>
        </w:rPr>
        <w:t>penCV</w:t>
      </w:r>
      <w:proofErr w:type="spellEnd"/>
      <w:r w:rsidR="0012721B">
        <w:rPr>
          <w:color w:val="auto"/>
          <w:sz w:val="24"/>
          <w:szCs w:val="24"/>
          <w:lang w:val="en-GB"/>
        </w:rPr>
        <w:t xml:space="preserve"> includes </w:t>
      </w:r>
      <w:r w:rsidR="00FE0A5B">
        <w:rPr>
          <w:color w:val="auto"/>
          <w:sz w:val="24"/>
          <w:szCs w:val="24"/>
          <w:lang w:val="en-GB"/>
        </w:rPr>
        <w:t xml:space="preserve">a set of </w:t>
      </w:r>
      <w:r w:rsidR="00763CF5">
        <w:rPr>
          <w:color w:val="auto"/>
          <w:sz w:val="24"/>
          <w:szCs w:val="24"/>
          <w:lang w:val="en-GB"/>
        </w:rPr>
        <w:t>useful console applications for the training process</w:t>
      </w:r>
      <w:r w:rsidR="008C3E28">
        <w:rPr>
          <w:color w:val="auto"/>
          <w:sz w:val="24"/>
          <w:szCs w:val="24"/>
          <w:lang w:val="en-GB"/>
        </w:rPr>
        <w:t xml:space="preserve"> (they will be explained in mor detail </w:t>
      </w:r>
      <w:r w:rsidR="000956FC">
        <w:rPr>
          <w:color w:val="auto"/>
          <w:sz w:val="24"/>
          <w:szCs w:val="24"/>
          <w:lang w:val="en-GB"/>
        </w:rPr>
        <w:t>later)</w:t>
      </w:r>
      <w:r w:rsidR="00763CF5">
        <w:rPr>
          <w:color w:val="auto"/>
          <w:sz w:val="24"/>
          <w:szCs w:val="24"/>
          <w:lang w:val="en-GB"/>
        </w:rPr>
        <w:t>:</w:t>
      </w:r>
    </w:p>
    <w:p w14:paraId="2825C7AF" w14:textId="7A513ED4" w:rsidR="000246CE" w:rsidRDefault="000246CE" w:rsidP="000246CE">
      <w:pPr>
        <w:pStyle w:val="Prrafodelista"/>
        <w:numPr>
          <w:ilvl w:val="0"/>
          <w:numId w:val="6"/>
        </w:numPr>
        <w:spacing w:after="200"/>
        <w:jc w:val="both"/>
        <w:rPr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>Opencv_annotations.exe</w:t>
      </w:r>
    </w:p>
    <w:p w14:paraId="460520B4" w14:textId="19E438A3" w:rsidR="000246CE" w:rsidRDefault="000246CE" w:rsidP="000246CE">
      <w:pPr>
        <w:pStyle w:val="Prrafodelista"/>
        <w:numPr>
          <w:ilvl w:val="0"/>
          <w:numId w:val="6"/>
        </w:numPr>
        <w:spacing w:after="200"/>
        <w:jc w:val="both"/>
        <w:rPr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>Opencv_createsamples.exe</w:t>
      </w:r>
    </w:p>
    <w:p w14:paraId="635D9529" w14:textId="2E4AE51F" w:rsidR="000246CE" w:rsidRDefault="000246CE" w:rsidP="000246CE">
      <w:pPr>
        <w:pStyle w:val="Prrafodelista"/>
        <w:numPr>
          <w:ilvl w:val="0"/>
          <w:numId w:val="6"/>
        </w:numPr>
        <w:spacing w:after="200"/>
        <w:jc w:val="both"/>
        <w:rPr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>Opencv_</w:t>
      </w:r>
      <w:r w:rsidR="008C3E28">
        <w:rPr>
          <w:color w:val="auto"/>
          <w:sz w:val="24"/>
          <w:szCs w:val="24"/>
          <w:lang w:val="en-GB"/>
        </w:rPr>
        <w:t>traincascade.exe</w:t>
      </w:r>
    </w:p>
    <w:p w14:paraId="0A44A3E4" w14:textId="4913BB90" w:rsidR="0093518C" w:rsidRDefault="0093518C" w:rsidP="0093518C">
      <w:pPr>
        <w:spacing w:after="200"/>
        <w:jc w:val="both"/>
        <w:rPr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>These tools can be do</w:t>
      </w:r>
      <w:r w:rsidR="00D7289A">
        <w:rPr>
          <w:color w:val="auto"/>
          <w:sz w:val="24"/>
          <w:szCs w:val="24"/>
          <w:lang w:val="en-GB"/>
        </w:rPr>
        <w:t>wnloaded from the following link:</w:t>
      </w:r>
    </w:p>
    <w:p w14:paraId="150F68FE" w14:textId="02D84C47" w:rsidR="00D7289A" w:rsidRDefault="00D7289A" w:rsidP="00D7289A">
      <w:pPr>
        <w:spacing w:after="200"/>
        <w:ind w:firstLine="720"/>
        <w:jc w:val="both"/>
        <w:rPr>
          <w:color w:val="auto"/>
          <w:sz w:val="24"/>
          <w:szCs w:val="24"/>
          <w:lang w:val="en-GB"/>
        </w:rPr>
      </w:pPr>
      <w:hyperlink r:id="rId9" w:history="1">
        <w:r w:rsidRPr="003C73FF">
          <w:rPr>
            <w:rStyle w:val="Hipervnculo"/>
            <w:sz w:val="24"/>
            <w:szCs w:val="24"/>
            <w:lang w:val="en-GB"/>
          </w:rPr>
          <w:t>https://sourceforg</w:t>
        </w:r>
        <w:r w:rsidRPr="004C06BB">
          <w:rPr>
            <w:rStyle w:val="Hipervnculo"/>
            <w:sz w:val="24"/>
            <w:szCs w:val="24"/>
            <w:lang w:val="en-GB"/>
          </w:rPr>
          <w:t>e.net/projects/opencvlibrary/files/3.4.13/</w:t>
        </w:r>
      </w:hyperlink>
    </w:p>
    <w:p w14:paraId="7D5D26E1" w14:textId="6F617735" w:rsidR="00F45AFB" w:rsidRDefault="001019E4" w:rsidP="0093518C">
      <w:pPr>
        <w:spacing w:after="200"/>
        <w:jc w:val="both"/>
        <w:rPr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 xml:space="preserve">Finally, we will need the input, in this case, it </w:t>
      </w:r>
      <w:r w:rsidR="00F45AFB">
        <w:rPr>
          <w:color w:val="auto"/>
          <w:sz w:val="24"/>
          <w:szCs w:val="24"/>
          <w:lang w:val="en-GB"/>
        </w:rPr>
        <w:t>comes from an Unity3D application that can be downloaded from</w:t>
      </w:r>
    </w:p>
    <w:p w14:paraId="09271D06" w14:textId="230AA41C" w:rsidR="004C06BB" w:rsidRPr="004C06BB" w:rsidRDefault="00521058" w:rsidP="004C06BB">
      <w:pPr>
        <w:spacing w:after="200"/>
        <w:ind w:firstLine="720"/>
        <w:jc w:val="both"/>
        <w:rPr>
          <w:rStyle w:val="Hipervnculo"/>
        </w:rPr>
      </w:pPr>
      <w:hyperlink r:id="rId10" w:history="1">
        <w:r w:rsidRPr="003C73FF">
          <w:rPr>
            <w:rStyle w:val="Hipervnculo"/>
            <w:sz w:val="24"/>
            <w:szCs w:val="24"/>
            <w:lang w:val="en-GB"/>
          </w:rPr>
          <w:t>https://we.tl/</w:t>
        </w:r>
        <w:r w:rsidRPr="003C73FF">
          <w:rPr>
            <w:rStyle w:val="Hipervnculo"/>
            <w:sz w:val="24"/>
            <w:szCs w:val="24"/>
            <w:lang w:val="en-GB"/>
          </w:rPr>
          <w:t>t</w:t>
        </w:r>
        <w:r w:rsidRPr="003C73FF">
          <w:rPr>
            <w:rStyle w:val="Hipervnculo"/>
            <w:sz w:val="24"/>
            <w:szCs w:val="24"/>
            <w:lang w:val="en-GB"/>
          </w:rPr>
          <w:t>-5Jw6U4CoCX</w:t>
        </w:r>
      </w:hyperlink>
    </w:p>
    <w:p w14:paraId="54869AB0" w14:textId="4AE93F42" w:rsidR="00F45AFB" w:rsidRDefault="00F45AFB" w:rsidP="0093518C">
      <w:pPr>
        <w:spacing w:after="200"/>
        <w:jc w:val="both"/>
        <w:rPr>
          <w:color w:val="auto"/>
          <w:sz w:val="24"/>
          <w:szCs w:val="24"/>
          <w:lang w:val="en-GB"/>
        </w:rPr>
      </w:pPr>
    </w:p>
    <w:p w14:paraId="39750348" w14:textId="77777777" w:rsidR="00F45AFB" w:rsidRDefault="00F45AFB" w:rsidP="00F45AFB">
      <w:pPr>
        <w:spacing w:after="200"/>
        <w:rPr>
          <w:color w:val="37393C" w:themeColor="background2" w:themeShade="40"/>
          <w:lang w:val="en-GB"/>
        </w:rPr>
      </w:pPr>
    </w:p>
    <w:p w14:paraId="590BB8F9" w14:textId="260D4A42" w:rsidR="00F45AFB" w:rsidRDefault="00F45AFB" w:rsidP="00F45AFB">
      <w:pPr>
        <w:spacing w:after="200"/>
        <w:jc w:val="both"/>
        <w:rPr>
          <w:color w:val="002060"/>
          <w:sz w:val="36"/>
          <w:szCs w:val="28"/>
          <w:lang w:val="en-GB"/>
        </w:rPr>
      </w:pPr>
      <w:r w:rsidRPr="00221749">
        <w:rPr>
          <w:color w:val="002060"/>
          <w:sz w:val="36"/>
          <w:szCs w:val="28"/>
          <w:lang w:val="en-GB"/>
        </w:rPr>
        <w:t>S</w:t>
      </w:r>
      <w:r>
        <w:rPr>
          <w:color w:val="002060"/>
          <w:sz w:val="36"/>
          <w:szCs w:val="28"/>
          <w:lang w:val="en-GB"/>
        </w:rPr>
        <w:t>teps</w:t>
      </w:r>
    </w:p>
    <w:p w14:paraId="66E67A59" w14:textId="4337F8B7" w:rsidR="00F45AFB" w:rsidRPr="005649B5" w:rsidRDefault="00547892" w:rsidP="00547892">
      <w:pPr>
        <w:pStyle w:val="Prrafodelista"/>
        <w:numPr>
          <w:ilvl w:val="0"/>
          <w:numId w:val="8"/>
        </w:numPr>
        <w:spacing w:after="200"/>
        <w:jc w:val="both"/>
        <w:rPr>
          <w:b/>
          <w:bCs/>
          <w:color w:val="161718" w:themeColor="text1"/>
          <w:lang w:val="en-GB"/>
        </w:rPr>
      </w:pPr>
      <w:r w:rsidRPr="005649B5">
        <w:rPr>
          <w:b/>
          <w:bCs/>
          <w:color w:val="161718" w:themeColor="text1"/>
          <w:lang w:val="en-GB"/>
        </w:rPr>
        <w:t>Making the 3D application</w:t>
      </w:r>
    </w:p>
    <w:p w14:paraId="3FC9D8B0" w14:textId="77777777" w:rsidR="00547892" w:rsidRDefault="00547892" w:rsidP="0054789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554D4B36" w14:textId="2F737782" w:rsidR="00547892" w:rsidRDefault="00547892" w:rsidP="0054789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I used Unity3D in order to create a small city to place the objects to detect. I programmed </w:t>
      </w:r>
      <w:r w:rsidR="00F62B11">
        <w:rPr>
          <w:color w:val="161718" w:themeColor="text1"/>
          <w:sz w:val="24"/>
          <w:szCs w:val="20"/>
          <w:lang w:val="en-GB"/>
        </w:rPr>
        <w:t>a script to control the camera within that environment too. (C#)</w:t>
      </w:r>
    </w:p>
    <w:p w14:paraId="0FA37638" w14:textId="416A33C5" w:rsidR="003E2587" w:rsidRDefault="003E2587" w:rsidP="003E2587">
      <w:pPr>
        <w:spacing w:after="200"/>
        <w:jc w:val="both"/>
        <w:rPr>
          <w:color w:val="002060"/>
          <w:sz w:val="36"/>
          <w:szCs w:val="28"/>
          <w:lang w:val="en-GB"/>
        </w:rPr>
      </w:pPr>
    </w:p>
    <w:p w14:paraId="2250F086" w14:textId="77777777" w:rsidR="003E2587" w:rsidRDefault="003E2587" w:rsidP="003E2587">
      <w:pPr>
        <w:spacing w:after="200"/>
        <w:jc w:val="both"/>
        <w:rPr>
          <w:color w:val="002060"/>
          <w:sz w:val="36"/>
          <w:szCs w:val="28"/>
          <w:lang w:val="en-GB"/>
        </w:rPr>
      </w:pPr>
    </w:p>
    <w:p w14:paraId="0CFAF500" w14:textId="1D27807B" w:rsidR="003E2587" w:rsidRPr="005649B5" w:rsidRDefault="005F2CC3" w:rsidP="003E2587">
      <w:pPr>
        <w:pStyle w:val="Prrafodelista"/>
        <w:numPr>
          <w:ilvl w:val="0"/>
          <w:numId w:val="8"/>
        </w:numPr>
        <w:spacing w:after="200"/>
        <w:jc w:val="both"/>
        <w:rPr>
          <w:b/>
          <w:bCs/>
          <w:color w:val="161718" w:themeColor="text1"/>
          <w:lang w:val="en-GB"/>
        </w:rPr>
      </w:pPr>
      <w:r w:rsidRPr="005649B5">
        <w:rPr>
          <w:b/>
          <w:bCs/>
          <w:color w:val="161718" w:themeColor="text1"/>
          <w:lang w:val="en-GB"/>
        </w:rPr>
        <w:lastRenderedPageBreak/>
        <w:t>Generating the data</w:t>
      </w:r>
    </w:p>
    <w:p w14:paraId="1295AC63" w14:textId="77777777" w:rsidR="003E2587" w:rsidRDefault="003E2587" w:rsidP="003E2587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6AB3593C" w14:textId="0E296E40" w:rsidR="00CD47CB" w:rsidRDefault="00A72783" w:rsidP="00CD47CB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Once I was able to move the </w:t>
      </w:r>
      <w:proofErr w:type="gramStart"/>
      <w:r>
        <w:rPr>
          <w:color w:val="161718" w:themeColor="text1"/>
          <w:sz w:val="24"/>
          <w:szCs w:val="20"/>
          <w:lang w:val="en-GB"/>
        </w:rPr>
        <w:t>camera</w:t>
      </w:r>
      <w:proofErr w:type="gramEnd"/>
      <w:r>
        <w:rPr>
          <w:color w:val="161718" w:themeColor="text1"/>
          <w:sz w:val="24"/>
          <w:szCs w:val="20"/>
          <w:lang w:val="en-GB"/>
        </w:rPr>
        <w:t xml:space="preserve"> </w:t>
      </w:r>
      <w:r w:rsidR="00E70306">
        <w:rPr>
          <w:color w:val="161718" w:themeColor="text1"/>
          <w:sz w:val="24"/>
          <w:szCs w:val="20"/>
          <w:lang w:val="en-GB"/>
        </w:rPr>
        <w:t>I programmed a script (C#) to get screenshots from the game</w:t>
      </w:r>
      <w:r w:rsidR="00CD47CB">
        <w:rPr>
          <w:color w:val="161718" w:themeColor="text1"/>
          <w:sz w:val="24"/>
          <w:szCs w:val="20"/>
          <w:lang w:val="en-GB"/>
        </w:rPr>
        <w:t xml:space="preserve"> (images from the camera view). </w:t>
      </w:r>
      <w:r w:rsidR="00CA5FD7">
        <w:rPr>
          <w:color w:val="161718" w:themeColor="text1"/>
          <w:sz w:val="24"/>
          <w:szCs w:val="20"/>
          <w:lang w:val="en-GB"/>
        </w:rPr>
        <w:t xml:space="preserve">With it, I </w:t>
      </w:r>
      <w:r w:rsidR="00CD47CB">
        <w:rPr>
          <w:color w:val="161718" w:themeColor="text1"/>
          <w:sz w:val="24"/>
          <w:szCs w:val="20"/>
          <w:lang w:val="en-GB"/>
        </w:rPr>
        <w:t xml:space="preserve">generated 200 negative images and around 150 </w:t>
      </w:r>
      <w:r w:rsidR="00CA5FD7">
        <w:rPr>
          <w:color w:val="161718" w:themeColor="text1"/>
          <w:sz w:val="24"/>
          <w:szCs w:val="20"/>
          <w:lang w:val="en-GB"/>
        </w:rPr>
        <w:t xml:space="preserve">positive </w:t>
      </w:r>
      <w:r w:rsidR="00CD47CB">
        <w:rPr>
          <w:color w:val="161718" w:themeColor="text1"/>
          <w:sz w:val="24"/>
          <w:szCs w:val="20"/>
          <w:lang w:val="en-GB"/>
        </w:rPr>
        <w:t>images</w:t>
      </w:r>
      <w:r w:rsidR="00AF20B2">
        <w:rPr>
          <w:color w:val="161718" w:themeColor="text1"/>
          <w:sz w:val="24"/>
          <w:szCs w:val="20"/>
          <w:lang w:val="en-GB"/>
        </w:rPr>
        <w:t>.</w:t>
      </w:r>
    </w:p>
    <w:p w14:paraId="42FE2AB0" w14:textId="77777777" w:rsidR="00AF20B2" w:rsidRPr="00AF20B2" w:rsidRDefault="00AF20B2" w:rsidP="00AF20B2">
      <w:pPr>
        <w:spacing w:after="200"/>
        <w:jc w:val="both"/>
        <w:rPr>
          <w:color w:val="002060"/>
          <w:sz w:val="24"/>
          <w:szCs w:val="20"/>
          <w:lang w:val="en-GB"/>
        </w:rPr>
      </w:pPr>
    </w:p>
    <w:p w14:paraId="2BB87316" w14:textId="3A6CD95E" w:rsidR="00AF20B2" w:rsidRPr="005649B5" w:rsidRDefault="00A44945" w:rsidP="00AF20B2">
      <w:pPr>
        <w:pStyle w:val="Prrafodelista"/>
        <w:numPr>
          <w:ilvl w:val="0"/>
          <w:numId w:val="8"/>
        </w:numPr>
        <w:spacing w:after="200"/>
        <w:jc w:val="both"/>
        <w:rPr>
          <w:b/>
          <w:bCs/>
          <w:color w:val="161718" w:themeColor="text1"/>
          <w:lang w:val="en-GB"/>
        </w:rPr>
      </w:pPr>
      <w:r w:rsidRPr="005649B5">
        <w:rPr>
          <w:b/>
          <w:bCs/>
          <w:color w:val="161718" w:themeColor="text1"/>
          <w:lang w:val="en-GB"/>
        </w:rPr>
        <w:t>Generating positive samples and negative file list</w:t>
      </w:r>
    </w:p>
    <w:p w14:paraId="5E23F05A" w14:textId="77777777" w:rsidR="00AF20B2" w:rsidRDefault="00AF20B2" w:rsidP="00AF20B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23C892F9" w14:textId="42F3D93B" w:rsidR="00AF20B2" w:rsidRDefault="00972A6F" w:rsidP="00AF20B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>Using opencv_annotations</w:t>
      </w:r>
      <w:r w:rsidR="00097517">
        <w:rPr>
          <w:color w:val="161718" w:themeColor="text1"/>
          <w:sz w:val="24"/>
          <w:szCs w:val="20"/>
          <w:lang w:val="en-GB"/>
        </w:rPr>
        <w:t xml:space="preserve">.exe, I created the positive samples from the positive images. This application shows every positive image and let you draw rectangles to </w:t>
      </w:r>
      <w:r w:rsidR="008D6064">
        <w:rPr>
          <w:color w:val="161718" w:themeColor="text1"/>
          <w:sz w:val="24"/>
          <w:szCs w:val="20"/>
          <w:lang w:val="en-GB"/>
        </w:rPr>
        <w:t xml:space="preserve">locate every instance of the object you want to </w:t>
      </w:r>
      <w:r w:rsidR="001479C8">
        <w:rPr>
          <w:color w:val="161718" w:themeColor="text1"/>
          <w:sz w:val="24"/>
          <w:szCs w:val="20"/>
          <w:lang w:val="en-GB"/>
        </w:rPr>
        <w:t xml:space="preserve">detect. After this process, you get a text file with the path of every image </w:t>
      </w:r>
      <w:r w:rsidR="003363D5">
        <w:rPr>
          <w:color w:val="161718" w:themeColor="text1"/>
          <w:sz w:val="24"/>
          <w:szCs w:val="20"/>
          <w:lang w:val="en-GB"/>
        </w:rPr>
        <w:t>and the data of the rectangles containing the samples.</w:t>
      </w:r>
      <w:r w:rsidR="00D37BF0">
        <w:rPr>
          <w:color w:val="161718" w:themeColor="text1"/>
          <w:sz w:val="24"/>
          <w:szCs w:val="20"/>
          <w:lang w:val="en-GB"/>
        </w:rPr>
        <w:t xml:space="preserve"> The console command used is:</w:t>
      </w:r>
    </w:p>
    <w:p w14:paraId="275F2B4D" w14:textId="77777777" w:rsidR="00D37BF0" w:rsidRDefault="00D37BF0" w:rsidP="00AF20B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1FE175B7" w14:textId="414C4E28" w:rsidR="00D37BF0" w:rsidRPr="00675021" w:rsidRDefault="00D37BF0" w:rsidP="00AF20B2">
      <w:pPr>
        <w:pStyle w:val="Prrafodelista"/>
        <w:spacing w:after="200"/>
        <w:jc w:val="both"/>
        <w:rPr>
          <w:rFonts w:ascii="SimSun" w:eastAsia="SimSun" w:hAnsi="SimSun"/>
          <w:color w:val="161718" w:themeColor="text1"/>
          <w:sz w:val="24"/>
          <w:szCs w:val="20"/>
          <w:lang w:val="en-GB"/>
        </w:rPr>
      </w:pPr>
      <w:r w:rsidRPr="00675021">
        <w:rPr>
          <w:rFonts w:ascii="SimSun" w:eastAsia="SimSun" w:hAnsi="SimSun"/>
          <w:color w:val="161718" w:themeColor="text1"/>
          <w:sz w:val="24"/>
          <w:szCs w:val="20"/>
          <w:lang w:val="en-GB"/>
        </w:rPr>
        <w:t>opencv_annotation.exe --annotations=pos.txt --images=Positive/</w:t>
      </w:r>
    </w:p>
    <w:p w14:paraId="701411B9" w14:textId="4CF8D6D3" w:rsidR="003363D5" w:rsidRDefault="003363D5" w:rsidP="00AF20B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015636CC" w14:textId="258AB42F" w:rsidR="003363D5" w:rsidRDefault="003363D5" w:rsidP="00AF20B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Using this text file as input, </w:t>
      </w:r>
      <w:r w:rsidR="00D943A2">
        <w:rPr>
          <w:color w:val="161718" w:themeColor="text1"/>
          <w:sz w:val="24"/>
          <w:szCs w:val="20"/>
          <w:lang w:val="en-GB"/>
        </w:rPr>
        <w:t xml:space="preserve">I used opencv_createsamples.exe to generate </w:t>
      </w:r>
      <w:r w:rsidR="00F6517D">
        <w:rPr>
          <w:color w:val="161718" w:themeColor="text1"/>
          <w:sz w:val="24"/>
          <w:szCs w:val="20"/>
          <w:lang w:val="en-GB"/>
        </w:rPr>
        <w:t xml:space="preserve">the vector file for the samples. This is a binary </w:t>
      </w:r>
      <w:r w:rsidR="00BE025A">
        <w:rPr>
          <w:color w:val="161718" w:themeColor="text1"/>
          <w:sz w:val="24"/>
          <w:szCs w:val="20"/>
          <w:lang w:val="en-GB"/>
        </w:rPr>
        <w:t>file that cannot be read with a text reader software, but it is what the trainer needs to train the program.</w:t>
      </w:r>
      <w:r w:rsidR="00E350FC">
        <w:rPr>
          <w:color w:val="161718" w:themeColor="text1"/>
          <w:sz w:val="24"/>
          <w:szCs w:val="20"/>
          <w:lang w:val="en-GB"/>
        </w:rPr>
        <w:t xml:space="preserve"> The command used for this application is the following:</w:t>
      </w:r>
    </w:p>
    <w:p w14:paraId="552F4371" w14:textId="113B3420" w:rsidR="00E350FC" w:rsidRDefault="00E350FC" w:rsidP="00AF20B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274B5C95" w14:textId="29F5C85B" w:rsidR="00E350FC" w:rsidRPr="00F11F14" w:rsidRDefault="00F11F14" w:rsidP="00AF20B2">
      <w:pPr>
        <w:pStyle w:val="Prrafodelista"/>
        <w:spacing w:after="200"/>
        <w:jc w:val="both"/>
        <w:rPr>
          <w:rFonts w:ascii="SimSun" w:eastAsia="SimSun" w:hAnsi="SimSun"/>
          <w:color w:val="161718" w:themeColor="text1"/>
          <w:sz w:val="24"/>
          <w:szCs w:val="20"/>
          <w:lang w:val="en-GB"/>
        </w:rPr>
      </w:pPr>
      <w:r w:rsidRPr="00F11F14">
        <w:rPr>
          <w:rFonts w:ascii="SimSun" w:eastAsia="SimSun" w:hAnsi="SimSun"/>
          <w:color w:val="161718" w:themeColor="text1"/>
          <w:sz w:val="24"/>
          <w:szCs w:val="20"/>
          <w:lang w:val="en-GB"/>
        </w:rPr>
        <w:t>opencv_createsamples.exe -info pos.txt -w 24 -h 24 -</w:t>
      </w:r>
      <w:proofErr w:type="spellStart"/>
      <w:r w:rsidRPr="00F11F14">
        <w:rPr>
          <w:rFonts w:ascii="SimSun" w:eastAsia="SimSun" w:hAnsi="SimSun"/>
          <w:color w:val="161718" w:themeColor="text1"/>
          <w:sz w:val="24"/>
          <w:szCs w:val="20"/>
          <w:lang w:val="en-GB"/>
        </w:rPr>
        <w:t>num</w:t>
      </w:r>
      <w:proofErr w:type="spellEnd"/>
      <w:r w:rsidRPr="00F11F14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1000 -</w:t>
      </w:r>
      <w:proofErr w:type="spellStart"/>
      <w:r w:rsidRPr="00F11F14">
        <w:rPr>
          <w:rFonts w:ascii="SimSun" w:eastAsia="SimSun" w:hAnsi="SimSun"/>
          <w:color w:val="161718" w:themeColor="text1"/>
          <w:sz w:val="24"/>
          <w:szCs w:val="20"/>
          <w:lang w:val="en-GB"/>
        </w:rPr>
        <w:t>vec</w:t>
      </w:r>
      <w:proofErr w:type="spellEnd"/>
      <w:r w:rsidRPr="00F11F14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</w:t>
      </w:r>
      <w:proofErr w:type="spellStart"/>
      <w:r w:rsidRPr="00F11F14">
        <w:rPr>
          <w:rFonts w:ascii="SimSun" w:eastAsia="SimSun" w:hAnsi="SimSun"/>
          <w:color w:val="161718" w:themeColor="text1"/>
          <w:sz w:val="24"/>
          <w:szCs w:val="20"/>
          <w:lang w:val="en-GB"/>
        </w:rPr>
        <w:t>pos.vec</w:t>
      </w:r>
      <w:proofErr w:type="spellEnd"/>
    </w:p>
    <w:p w14:paraId="547C5B67" w14:textId="41CB5F60" w:rsidR="00BE025A" w:rsidRDefault="00BE025A" w:rsidP="00AF20B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2FD6C1C0" w14:textId="0E72FD75" w:rsidR="00A036CD" w:rsidRDefault="00BE025A" w:rsidP="00A036CD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For the negative </w:t>
      </w:r>
      <w:r w:rsidR="00AE3CCC">
        <w:rPr>
          <w:color w:val="161718" w:themeColor="text1"/>
          <w:sz w:val="24"/>
          <w:szCs w:val="20"/>
          <w:lang w:val="en-GB"/>
        </w:rPr>
        <w:t>images, I wrote a python program</w:t>
      </w:r>
      <w:r w:rsidR="00F4795E">
        <w:rPr>
          <w:color w:val="161718" w:themeColor="text1"/>
          <w:sz w:val="24"/>
          <w:szCs w:val="20"/>
          <w:lang w:val="en-GB"/>
        </w:rPr>
        <w:t xml:space="preserve"> (</w:t>
      </w:r>
      <w:r w:rsidR="00F474E7">
        <w:rPr>
          <w:color w:val="161718" w:themeColor="text1"/>
          <w:sz w:val="24"/>
          <w:szCs w:val="20"/>
          <w:lang w:val="en-GB"/>
        </w:rPr>
        <w:t>‘</w:t>
      </w:r>
      <w:r w:rsidR="00F4795E">
        <w:rPr>
          <w:color w:val="161718" w:themeColor="text1"/>
          <w:sz w:val="24"/>
          <w:szCs w:val="20"/>
          <w:lang w:val="en-GB"/>
        </w:rPr>
        <w:t>cascadeutils.py</w:t>
      </w:r>
      <w:r w:rsidR="00F474E7">
        <w:rPr>
          <w:color w:val="161718" w:themeColor="text1"/>
          <w:sz w:val="24"/>
          <w:szCs w:val="20"/>
          <w:lang w:val="en-GB"/>
        </w:rPr>
        <w:t>’</w:t>
      </w:r>
      <w:r w:rsidR="00F4795E">
        <w:rPr>
          <w:color w:val="161718" w:themeColor="text1"/>
          <w:sz w:val="24"/>
          <w:szCs w:val="20"/>
          <w:lang w:val="en-GB"/>
        </w:rPr>
        <w:t>)</w:t>
      </w:r>
      <w:r w:rsidR="00AE3CCC">
        <w:rPr>
          <w:color w:val="161718" w:themeColor="text1"/>
          <w:sz w:val="24"/>
          <w:szCs w:val="20"/>
          <w:lang w:val="en-GB"/>
        </w:rPr>
        <w:t xml:space="preserve"> to list the path to every image in a txt file.</w:t>
      </w:r>
    </w:p>
    <w:p w14:paraId="5CD39E9E" w14:textId="77777777" w:rsidR="00A036CD" w:rsidRPr="00AF20B2" w:rsidRDefault="00A036CD" w:rsidP="00A036CD">
      <w:pPr>
        <w:spacing w:after="200"/>
        <w:jc w:val="both"/>
        <w:rPr>
          <w:color w:val="002060"/>
          <w:sz w:val="24"/>
          <w:szCs w:val="20"/>
          <w:lang w:val="en-GB"/>
        </w:rPr>
      </w:pPr>
    </w:p>
    <w:p w14:paraId="786A1FAC" w14:textId="77777777" w:rsidR="00223485" w:rsidRPr="005649B5" w:rsidRDefault="006D2B46" w:rsidP="00223485">
      <w:pPr>
        <w:pStyle w:val="Prrafodelista"/>
        <w:numPr>
          <w:ilvl w:val="0"/>
          <w:numId w:val="8"/>
        </w:numPr>
        <w:spacing w:after="200"/>
        <w:jc w:val="both"/>
        <w:rPr>
          <w:b/>
          <w:bCs/>
          <w:color w:val="161718" w:themeColor="text1"/>
          <w:lang w:val="en-GB"/>
        </w:rPr>
      </w:pPr>
      <w:r w:rsidRPr="005649B5">
        <w:rPr>
          <w:b/>
          <w:bCs/>
          <w:color w:val="161718" w:themeColor="text1"/>
          <w:lang w:val="en-GB"/>
        </w:rPr>
        <w:t>Training HCC</w:t>
      </w:r>
    </w:p>
    <w:p w14:paraId="1A4E100F" w14:textId="77777777" w:rsidR="00223485" w:rsidRDefault="00223485" w:rsidP="00223485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3216C15D" w14:textId="63379077" w:rsidR="00BE025A" w:rsidRDefault="00447318" w:rsidP="00223485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>Using</w:t>
      </w:r>
      <w:r w:rsidR="00223485">
        <w:rPr>
          <w:color w:val="161718" w:themeColor="text1"/>
          <w:sz w:val="24"/>
          <w:szCs w:val="20"/>
          <w:lang w:val="en-GB"/>
        </w:rPr>
        <w:t xml:space="preserve"> the .</w:t>
      </w:r>
      <w:proofErr w:type="spellStart"/>
      <w:r w:rsidR="00223485">
        <w:rPr>
          <w:color w:val="161718" w:themeColor="text1"/>
          <w:sz w:val="24"/>
          <w:szCs w:val="20"/>
          <w:lang w:val="en-GB"/>
        </w:rPr>
        <w:t>vec</w:t>
      </w:r>
      <w:proofErr w:type="spellEnd"/>
      <w:r w:rsidR="00223485">
        <w:rPr>
          <w:color w:val="161718" w:themeColor="text1"/>
          <w:sz w:val="24"/>
          <w:szCs w:val="20"/>
          <w:lang w:val="en-GB"/>
        </w:rPr>
        <w:t xml:space="preserve"> file for positive samples </w:t>
      </w:r>
      <w:r w:rsidR="00E350FC">
        <w:rPr>
          <w:color w:val="161718" w:themeColor="text1"/>
          <w:sz w:val="24"/>
          <w:szCs w:val="20"/>
          <w:lang w:val="en-GB"/>
        </w:rPr>
        <w:t xml:space="preserve">and </w:t>
      </w:r>
      <w:r w:rsidR="00F11F14">
        <w:rPr>
          <w:color w:val="161718" w:themeColor="text1"/>
          <w:sz w:val="24"/>
          <w:szCs w:val="20"/>
          <w:lang w:val="en-GB"/>
        </w:rPr>
        <w:t xml:space="preserve">the .txt file for the negative images, </w:t>
      </w:r>
      <w:r>
        <w:rPr>
          <w:color w:val="161718" w:themeColor="text1"/>
          <w:sz w:val="24"/>
          <w:szCs w:val="20"/>
          <w:lang w:val="en-GB"/>
        </w:rPr>
        <w:t>I trained the HCC model using the console application opencv_traincascade.exe. The command used for this task is below:</w:t>
      </w:r>
    </w:p>
    <w:p w14:paraId="65ADFF11" w14:textId="5F1F2736" w:rsidR="00447318" w:rsidRDefault="00447318" w:rsidP="00223485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49301C02" w14:textId="61B33195" w:rsidR="00447318" w:rsidRPr="00562981" w:rsidRDefault="00562981" w:rsidP="00223485">
      <w:pPr>
        <w:pStyle w:val="Prrafodelista"/>
        <w:spacing w:after="200"/>
        <w:jc w:val="both"/>
        <w:rPr>
          <w:rFonts w:ascii="SimSun" w:eastAsia="SimSun" w:hAnsi="SimSun"/>
          <w:color w:val="161718" w:themeColor="text1"/>
          <w:sz w:val="24"/>
          <w:szCs w:val="20"/>
          <w:lang w:val="en-GB"/>
        </w:rPr>
      </w:pPr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opencv_traincascade.exe -data Cascade/ -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vec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pos.vec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-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bg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neg.txt -w 24 -h 24 -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precalcValBufSize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6000 -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precalcIdxBufSize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6000 -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numPos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150 -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numNeg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1000 -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numStages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12 -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maxFalseAlarmRate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0.3 -</w:t>
      </w:r>
      <w:proofErr w:type="spellStart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>minHitRate</w:t>
      </w:r>
      <w:proofErr w:type="spellEnd"/>
      <w:r w:rsidRPr="00562981">
        <w:rPr>
          <w:rFonts w:ascii="SimSun" w:eastAsia="SimSun" w:hAnsi="SimSun"/>
          <w:color w:val="161718" w:themeColor="text1"/>
          <w:sz w:val="24"/>
          <w:szCs w:val="20"/>
          <w:lang w:val="en-GB"/>
        </w:rPr>
        <w:t xml:space="preserve"> 0.999</w:t>
      </w:r>
    </w:p>
    <w:p w14:paraId="6685526F" w14:textId="31D91468" w:rsidR="00A036CD" w:rsidRDefault="00A036CD" w:rsidP="00AF20B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5C9E1C64" w14:textId="60FE2886" w:rsidR="005649B5" w:rsidRDefault="00562981" w:rsidP="005649B5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rFonts w:cstheme="minorHAnsi"/>
          <w:color w:val="161718" w:themeColor="text1"/>
          <w:sz w:val="24"/>
          <w:szCs w:val="20"/>
          <w:lang w:val="en-GB"/>
        </w:rPr>
        <w:t>This training results in a</w:t>
      </w:r>
      <w:r w:rsidR="00F66763">
        <w:rPr>
          <w:rFonts w:cstheme="minorHAnsi"/>
          <w:color w:val="161718" w:themeColor="text1"/>
          <w:sz w:val="24"/>
          <w:szCs w:val="20"/>
          <w:lang w:val="en-GB"/>
        </w:rPr>
        <w:t xml:space="preserve"> file named </w:t>
      </w:r>
      <w:r w:rsidR="00F474E7">
        <w:rPr>
          <w:rFonts w:cstheme="minorHAnsi"/>
          <w:color w:val="161718" w:themeColor="text1"/>
          <w:sz w:val="24"/>
          <w:szCs w:val="20"/>
          <w:lang w:val="en-GB"/>
        </w:rPr>
        <w:t>‘</w:t>
      </w:r>
      <w:r w:rsidR="00F66763">
        <w:rPr>
          <w:rFonts w:cstheme="minorHAnsi"/>
          <w:color w:val="161718" w:themeColor="text1"/>
          <w:sz w:val="24"/>
          <w:szCs w:val="20"/>
          <w:lang w:val="en-GB"/>
        </w:rPr>
        <w:t>cascade.xml</w:t>
      </w:r>
      <w:r w:rsidR="00F474E7">
        <w:rPr>
          <w:rFonts w:cstheme="minorHAnsi"/>
          <w:color w:val="161718" w:themeColor="text1"/>
          <w:sz w:val="24"/>
          <w:szCs w:val="20"/>
          <w:lang w:val="en-GB"/>
        </w:rPr>
        <w:t>’</w:t>
      </w:r>
      <w:r w:rsidR="00F66763">
        <w:rPr>
          <w:rFonts w:cstheme="minorHAnsi"/>
          <w:color w:val="161718" w:themeColor="text1"/>
          <w:sz w:val="24"/>
          <w:szCs w:val="20"/>
          <w:lang w:val="en-GB"/>
        </w:rPr>
        <w:t xml:space="preserve"> which is the file with the model trained parameters</w:t>
      </w:r>
      <w:r w:rsidR="00F4795E">
        <w:rPr>
          <w:rFonts w:cstheme="minorHAnsi"/>
          <w:color w:val="161718" w:themeColor="text1"/>
          <w:sz w:val="24"/>
          <w:szCs w:val="20"/>
          <w:lang w:val="en-GB"/>
        </w:rPr>
        <w:t>.</w:t>
      </w:r>
      <w:r w:rsidR="005649B5">
        <w:rPr>
          <w:rFonts w:cstheme="minorHAnsi"/>
          <w:color w:val="161718" w:themeColor="text1"/>
          <w:sz w:val="24"/>
          <w:szCs w:val="20"/>
          <w:lang w:val="en-GB"/>
        </w:rPr>
        <w:t xml:space="preserve"> We will feed the cascade classifier with this file in order to make the object detection.</w:t>
      </w:r>
    </w:p>
    <w:p w14:paraId="38B40ED5" w14:textId="19E2A0CA" w:rsidR="005649B5" w:rsidRDefault="005649B5" w:rsidP="005649B5">
      <w:pPr>
        <w:spacing w:after="200"/>
        <w:jc w:val="both"/>
        <w:rPr>
          <w:color w:val="002060"/>
          <w:sz w:val="24"/>
          <w:szCs w:val="20"/>
          <w:lang w:val="en-GB"/>
        </w:rPr>
      </w:pPr>
    </w:p>
    <w:p w14:paraId="263F2141" w14:textId="5EEB731C" w:rsidR="005649B5" w:rsidRDefault="005649B5" w:rsidP="005649B5">
      <w:pPr>
        <w:spacing w:after="200"/>
        <w:jc w:val="both"/>
        <w:rPr>
          <w:color w:val="002060"/>
          <w:sz w:val="24"/>
          <w:szCs w:val="20"/>
          <w:lang w:val="en-GB"/>
        </w:rPr>
      </w:pPr>
    </w:p>
    <w:p w14:paraId="6EA9C76F" w14:textId="372B187D" w:rsidR="005649B5" w:rsidRPr="005649B5" w:rsidRDefault="00E7094C" w:rsidP="005649B5">
      <w:pPr>
        <w:pStyle w:val="Prrafodelista"/>
        <w:numPr>
          <w:ilvl w:val="0"/>
          <w:numId w:val="8"/>
        </w:numPr>
        <w:spacing w:after="200"/>
        <w:jc w:val="both"/>
        <w:rPr>
          <w:b/>
          <w:bCs/>
          <w:color w:val="161718" w:themeColor="text1"/>
          <w:lang w:val="en-GB"/>
        </w:rPr>
      </w:pPr>
      <w:r>
        <w:rPr>
          <w:b/>
          <w:bCs/>
          <w:color w:val="161718" w:themeColor="text1"/>
          <w:lang w:val="en-GB"/>
        </w:rPr>
        <w:lastRenderedPageBreak/>
        <w:t>Getting video input and detecting objects</w:t>
      </w:r>
    </w:p>
    <w:p w14:paraId="0254E729" w14:textId="77777777" w:rsidR="005649B5" w:rsidRDefault="005649B5" w:rsidP="005649B5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0E34D0DC" w14:textId="29BF5992" w:rsidR="005649B5" w:rsidRDefault="00AC137A" w:rsidP="005649B5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In the </w:t>
      </w:r>
      <w:r w:rsidR="00F474E7">
        <w:rPr>
          <w:color w:val="161718" w:themeColor="text1"/>
          <w:sz w:val="24"/>
          <w:szCs w:val="20"/>
          <w:lang w:val="en-GB"/>
        </w:rPr>
        <w:t>‘</w:t>
      </w:r>
      <w:r>
        <w:rPr>
          <w:color w:val="161718" w:themeColor="text1"/>
          <w:sz w:val="24"/>
          <w:szCs w:val="20"/>
          <w:lang w:val="en-GB"/>
        </w:rPr>
        <w:t>main.py</w:t>
      </w:r>
      <w:r w:rsidR="00F474E7">
        <w:rPr>
          <w:color w:val="161718" w:themeColor="text1"/>
          <w:sz w:val="24"/>
          <w:szCs w:val="20"/>
          <w:lang w:val="en-GB"/>
        </w:rPr>
        <w:t>’</w:t>
      </w:r>
      <w:r>
        <w:rPr>
          <w:color w:val="161718" w:themeColor="text1"/>
          <w:sz w:val="24"/>
          <w:szCs w:val="20"/>
          <w:lang w:val="en-GB"/>
        </w:rPr>
        <w:t xml:space="preserve"> file, </w:t>
      </w:r>
      <w:r w:rsidR="00AD3D0D">
        <w:rPr>
          <w:color w:val="161718" w:themeColor="text1"/>
          <w:sz w:val="24"/>
          <w:szCs w:val="20"/>
          <w:lang w:val="en-GB"/>
        </w:rPr>
        <w:t xml:space="preserve">I programmed the video reading and </w:t>
      </w:r>
      <w:r w:rsidR="00A6552C">
        <w:rPr>
          <w:color w:val="161718" w:themeColor="text1"/>
          <w:sz w:val="24"/>
          <w:szCs w:val="20"/>
          <w:lang w:val="en-GB"/>
        </w:rPr>
        <w:t xml:space="preserve">the application of the cascade model using methods from the </w:t>
      </w:r>
      <w:proofErr w:type="spellStart"/>
      <w:r w:rsidR="00A6552C">
        <w:rPr>
          <w:color w:val="161718" w:themeColor="text1"/>
          <w:sz w:val="24"/>
          <w:szCs w:val="20"/>
          <w:lang w:val="en-GB"/>
        </w:rPr>
        <w:t>opencv</w:t>
      </w:r>
      <w:proofErr w:type="spellEnd"/>
      <w:r w:rsidR="00A6552C">
        <w:rPr>
          <w:color w:val="161718" w:themeColor="text1"/>
          <w:sz w:val="24"/>
          <w:szCs w:val="20"/>
          <w:lang w:val="en-GB"/>
        </w:rPr>
        <w:t xml:space="preserve"> library. </w:t>
      </w:r>
      <w:r w:rsidR="005447FA">
        <w:rPr>
          <w:color w:val="161718" w:themeColor="text1"/>
          <w:sz w:val="24"/>
          <w:szCs w:val="20"/>
          <w:lang w:val="en-GB"/>
        </w:rPr>
        <w:t>Before running the program, we need to have the Unity app running and OBS capturing that window</w:t>
      </w:r>
      <w:r w:rsidR="00F474E7">
        <w:rPr>
          <w:color w:val="161718" w:themeColor="text1"/>
          <w:sz w:val="24"/>
          <w:szCs w:val="20"/>
          <w:lang w:val="en-GB"/>
        </w:rPr>
        <w:t xml:space="preserve"> as a virtual webcam.</w:t>
      </w:r>
    </w:p>
    <w:p w14:paraId="22A66A27" w14:textId="65432971" w:rsidR="00F474E7" w:rsidRDefault="00F474E7" w:rsidP="005649B5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5C99B4A2" w14:textId="2EB188B0" w:rsidR="00F474E7" w:rsidRDefault="00F474E7" w:rsidP="005649B5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Having all these things ready we can now run </w:t>
      </w:r>
      <w:r w:rsidR="002B7D87">
        <w:rPr>
          <w:color w:val="161718" w:themeColor="text1"/>
          <w:sz w:val="24"/>
          <w:szCs w:val="20"/>
          <w:lang w:val="en-GB"/>
        </w:rPr>
        <w:t>‘</w:t>
      </w:r>
      <w:r>
        <w:rPr>
          <w:color w:val="161718" w:themeColor="text1"/>
          <w:sz w:val="24"/>
          <w:szCs w:val="20"/>
          <w:lang w:val="en-GB"/>
        </w:rPr>
        <w:t>main.py</w:t>
      </w:r>
      <w:r w:rsidR="002B7D87">
        <w:rPr>
          <w:color w:val="161718" w:themeColor="text1"/>
          <w:sz w:val="24"/>
          <w:szCs w:val="20"/>
          <w:lang w:val="en-GB"/>
        </w:rPr>
        <w:t>’, this will show the processed video marking the object to detect.</w:t>
      </w:r>
    </w:p>
    <w:p w14:paraId="76DA0CFE" w14:textId="74507CFF" w:rsidR="005667B7" w:rsidRDefault="005667B7" w:rsidP="005667B7">
      <w:pPr>
        <w:spacing w:after="200"/>
        <w:rPr>
          <w:color w:val="37393C" w:themeColor="background2" w:themeShade="40"/>
          <w:lang w:val="en-GB"/>
        </w:rPr>
      </w:pPr>
    </w:p>
    <w:p w14:paraId="4ED8301B" w14:textId="77777777" w:rsidR="005667B7" w:rsidRDefault="005667B7" w:rsidP="005667B7">
      <w:pPr>
        <w:spacing w:after="200"/>
        <w:rPr>
          <w:color w:val="37393C" w:themeColor="background2" w:themeShade="40"/>
          <w:lang w:val="en-GB"/>
        </w:rPr>
      </w:pPr>
    </w:p>
    <w:p w14:paraId="2DC52663" w14:textId="77777777" w:rsidR="00E43AE1" w:rsidRPr="00221749" w:rsidRDefault="00E43AE1" w:rsidP="00E43AE1">
      <w:pPr>
        <w:spacing w:after="200"/>
        <w:rPr>
          <w:color w:val="002060"/>
          <w:sz w:val="36"/>
          <w:szCs w:val="28"/>
          <w:lang w:val="en-GB"/>
        </w:rPr>
      </w:pPr>
      <w:r>
        <w:rPr>
          <w:color w:val="002060"/>
          <w:sz w:val="36"/>
          <w:szCs w:val="28"/>
          <w:lang w:val="en-GB"/>
        </w:rPr>
        <w:t>Conclusions</w:t>
      </w:r>
    </w:p>
    <w:p w14:paraId="7F5E7BE4" w14:textId="1EB62E5C" w:rsidR="00E43AE1" w:rsidRDefault="00E43AE1" w:rsidP="00E43AE1">
      <w:p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I successfully achieved </w:t>
      </w:r>
      <w:r w:rsidR="006D2AC7">
        <w:rPr>
          <w:color w:val="161718" w:themeColor="text1"/>
          <w:sz w:val="24"/>
          <w:szCs w:val="20"/>
          <w:lang w:val="en-GB"/>
        </w:rPr>
        <w:t>object detection with a low rate of false positives. However, some problems were found in object detection</w:t>
      </w:r>
      <w:r w:rsidR="00955A0D">
        <w:rPr>
          <w:color w:val="161718" w:themeColor="text1"/>
          <w:sz w:val="24"/>
          <w:szCs w:val="20"/>
          <w:lang w:val="en-GB"/>
        </w:rPr>
        <w:t>:</w:t>
      </w:r>
    </w:p>
    <w:p w14:paraId="4E1D35E5" w14:textId="04FDAC68" w:rsidR="00955A0D" w:rsidRDefault="00955A0D" w:rsidP="00955A0D">
      <w:pPr>
        <w:pStyle w:val="Prrafodelista"/>
        <w:numPr>
          <w:ilvl w:val="0"/>
          <w:numId w:val="9"/>
        </w:num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>It is hard for the model to detect objects in shadowed areas.</w:t>
      </w:r>
    </w:p>
    <w:p w14:paraId="12CBC9AE" w14:textId="52E73A08" w:rsidR="00955A0D" w:rsidRDefault="00B716E1" w:rsidP="00955A0D">
      <w:pPr>
        <w:pStyle w:val="Prrafodelista"/>
        <w:numPr>
          <w:ilvl w:val="0"/>
          <w:numId w:val="9"/>
        </w:num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>Also,</w:t>
      </w:r>
      <w:r w:rsidR="00955A0D">
        <w:rPr>
          <w:color w:val="161718" w:themeColor="text1"/>
          <w:sz w:val="24"/>
          <w:szCs w:val="20"/>
          <w:lang w:val="en-GB"/>
        </w:rPr>
        <w:t xml:space="preserve"> the </w:t>
      </w:r>
      <w:r w:rsidR="007A20E9">
        <w:rPr>
          <w:color w:val="161718" w:themeColor="text1"/>
          <w:sz w:val="24"/>
          <w:szCs w:val="20"/>
          <w:lang w:val="en-GB"/>
        </w:rPr>
        <w:t>model fails to detect the object in certain points of the animation.</w:t>
      </w:r>
    </w:p>
    <w:p w14:paraId="34A9C837" w14:textId="71F3ACDE" w:rsidR="007A20E9" w:rsidRDefault="007A20E9" w:rsidP="00955A0D">
      <w:pPr>
        <w:pStyle w:val="Prrafodelista"/>
        <w:numPr>
          <w:ilvl w:val="0"/>
          <w:numId w:val="9"/>
        </w:num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>Some false positives were found in areas with patter</w:t>
      </w:r>
      <w:r w:rsidR="00B716E1">
        <w:rPr>
          <w:color w:val="161718" w:themeColor="text1"/>
          <w:sz w:val="24"/>
          <w:szCs w:val="20"/>
          <w:lang w:val="en-GB"/>
        </w:rPr>
        <w:t>n</w:t>
      </w:r>
      <w:r>
        <w:rPr>
          <w:color w:val="161718" w:themeColor="text1"/>
          <w:sz w:val="24"/>
          <w:szCs w:val="20"/>
          <w:lang w:val="en-GB"/>
        </w:rPr>
        <w:t xml:space="preserve">s </w:t>
      </w:r>
      <w:r w:rsidR="00B716E1">
        <w:rPr>
          <w:color w:val="161718" w:themeColor="text1"/>
          <w:sz w:val="24"/>
          <w:szCs w:val="20"/>
          <w:lang w:val="en-GB"/>
        </w:rPr>
        <w:t>like</w:t>
      </w:r>
      <w:r>
        <w:rPr>
          <w:color w:val="161718" w:themeColor="text1"/>
          <w:sz w:val="24"/>
          <w:szCs w:val="20"/>
          <w:lang w:val="en-GB"/>
        </w:rPr>
        <w:t xml:space="preserve"> the </w:t>
      </w:r>
      <w:r w:rsidR="00B716E1">
        <w:rPr>
          <w:color w:val="161718" w:themeColor="text1"/>
          <w:sz w:val="24"/>
          <w:szCs w:val="20"/>
          <w:lang w:val="en-GB"/>
        </w:rPr>
        <w:t>object.</w:t>
      </w:r>
    </w:p>
    <w:p w14:paraId="2C3BA401" w14:textId="5DC2FFFA" w:rsidR="00B716E1" w:rsidRDefault="001C7A08" w:rsidP="00B716E1">
      <w:p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 xml:space="preserve">The firsts two problems can be fixed augmenting the </w:t>
      </w:r>
      <w:r w:rsidR="00B3429B">
        <w:rPr>
          <w:color w:val="161718" w:themeColor="text1"/>
          <w:sz w:val="24"/>
          <w:szCs w:val="20"/>
          <w:lang w:val="en-GB"/>
        </w:rPr>
        <w:t>number</w:t>
      </w:r>
      <w:r>
        <w:rPr>
          <w:color w:val="161718" w:themeColor="text1"/>
          <w:sz w:val="24"/>
          <w:szCs w:val="20"/>
          <w:lang w:val="en-GB"/>
        </w:rPr>
        <w:t xml:space="preserve"> of positive samples, gathering data from </w:t>
      </w:r>
      <w:r w:rsidR="000E3B31">
        <w:rPr>
          <w:color w:val="161718" w:themeColor="text1"/>
          <w:sz w:val="24"/>
          <w:szCs w:val="20"/>
          <w:lang w:val="en-GB"/>
        </w:rPr>
        <w:t xml:space="preserve">both shadowed/sunny areas and through all the animation. The last one can be </w:t>
      </w:r>
      <w:r w:rsidR="00B3429B">
        <w:rPr>
          <w:color w:val="161718" w:themeColor="text1"/>
          <w:sz w:val="24"/>
          <w:szCs w:val="20"/>
          <w:lang w:val="en-GB"/>
        </w:rPr>
        <w:t>improved training the model with more negative images.</w:t>
      </w:r>
    </w:p>
    <w:p w14:paraId="4AAD206D" w14:textId="77777777" w:rsidR="00797628" w:rsidRDefault="00797628" w:rsidP="00797628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1E173827" w14:textId="77777777" w:rsidR="00797628" w:rsidRDefault="00797628" w:rsidP="00797628">
      <w:pPr>
        <w:spacing w:after="200"/>
        <w:rPr>
          <w:color w:val="37393C" w:themeColor="background2" w:themeShade="40"/>
          <w:lang w:val="en-GB"/>
        </w:rPr>
      </w:pPr>
    </w:p>
    <w:p w14:paraId="7BD1F207" w14:textId="6CCE2D01" w:rsidR="00797628" w:rsidRPr="00221749" w:rsidRDefault="00797628" w:rsidP="00797628">
      <w:pPr>
        <w:spacing w:after="200"/>
        <w:rPr>
          <w:color w:val="002060"/>
          <w:sz w:val="36"/>
          <w:szCs w:val="28"/>
          <w:lang w:val="en-GB"/>
        </w:rPr>
      </w:pPr>
      <w:r>
        <w:rPr>
          <w:color w:val="002060"/>
          <w:sz w:val="36"/>
          <w:szCs w:val="28"/>
          <w:lang w:val="en-GB"/>
        </w:rPr>
        <w:t>Project scope</w:t>
      </w:r>
    </w:p>
    <w:p w14:paraId="403EE9C8" w14:textId="336BFBD2" w:rsidR="00797628" w:rsidRDefault="00EF7189" w:rsidP="00797628">
      <w:p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>Apart of being improved as mentioned before, t</w:t>
      </w:r>
      <w:r w:rsidR="00797628">
        <w:rPr>
          <w:color w:val="161718" w:themeColor="text1"/>
          <w:sz w:val="24"/>
          <w:szCs w:val="20"/>
          <w:lang w:val="en-GB"/>
        </w:rPr>
        <w:t xml:space="preserve">his program has been made to </w:t>
      </w:r>
      <w:r w:rsidR="003E44F3">
        <w:rPr>
          <w:color w:val="161718" w:themeColor="text1"/>
          <w:sz w:val="24"/>
          <w:szCs w:val="20"/>
          <w:lang w:val="en-GB"/>
        </w:rPr>
        <w:t xml:space="preserve">detect objects in a game demonstration, but it can be used for other </w:t>
      </w:r>
      <w:r w:rsidR="009E7282">
        <w:rPr>
          <w:color w:val="161718" w:themeColor="text1"/>
          <w:sz w:val="24"/>
          <w:szCs w:val="20"/>
          <w:lang w:val="en-GB"/>
        </w:rPr>
        <w:t>tasks within/outside videogames field</w:t>
      </w:r>
      <w:r w:rsidR="005A59EA">
        <w:rPr>
          <w:color w:val="161718" w:themeColor="text1"/>
          <w:sz w:val="24"/>
          <w:szCs w:val="20"/>
          <w:lang w:val="en-GB"/>
        </w:rPr>
        <w:t>. I mention below the two topics that would interest me the most:</w:t>
      </w:r>
    </w:p>
    <w:p w14:paraId="3DD9E9C4" w14:textId="336A03EF" w:rsidR="009E7282" w:rsidRDefault="005A59EA" w:rsidP="009E7282">
      <w:pPr>
        <w:pStyle w:val="Prrafodelista"/>
        <w:numPr>
          <w:ilvl w:val="0"/>
          <w:numId w:val="10"/>
        </w:num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>Programming</w:t>
      </w:r>
      <w:r w:rsidR="009E7282">
        <w:rPr>
          <w:color w:val="161718" w:themeColor="text1"/>
          <w:sz w:val="24"/>
          <w:szCs w:val="20"/>
          <w:lang w:val="en-GB"/>
        </w:rPr>
        <w:t xml:space="preserve"> bots that automatically play games</w:t>
      </w:r>
    </w:p>
    <w:p w14:paraId="07C241BE" w14:textId="0525C0EB" w:rsidR="005A59EA" w:rsidRDefault="00F14565" w:rsidP="005A59EA">
      <w:pPr>
        <w:pStyle w:val="Prrafodelista"/>
        <w:numPr>
          <w:ilvl w:val="0"/>
          <w:numId w:val="10"/>
        </w:numPr>
        <w:spacing w:after="200"/>
        <w:jc w:val="both"/>
        <w:rPr>
          <w:color w:val="161718" w:themeColor="text1"/>
          <w:sz w:val="24"/>
          <w:szCs w:val="20"/>
          <w:lang w:val="en-GB"/>
        </w:rPr>
      </w:pPr>
      <w:r>
        <w:rPr>
          <w:color w:val="161718" w:themeColor="text1"/>
          <w:sz w:val="24"/>
          <w:szCs w:val="20"/>
          <w:lang w:val="en-GB"/>
        </w:rPr>
        <w:t>Using object detection for artificial vision (autonomous cars, security systems…)</w:t>
      </w:r>
    </w:p>
    <w:p w14:paraId="1466A9BA" w14:textId="7EA23C7C" w:rsidR="005A59EA" w:rsidRPr="005A59EA" w:rsidRDefault="005A59EA" w:rsidP="005A59EA">
      <w:pPr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1CE2FA68" w14:textId="77777777" w:rsidR="00797628" w:rsidRPr="00B716E1" w:rsidRDefault="00797628" w:rsidP="00B716E1">
      <w:pPr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49334E33" w14:textId="66C3CCCE" w:rsidR="00E43AE1" w:rsidRDefault="00E43AE1" w:rsidP="005667B7">
      <w:pPr>
        <w:spacing w:after="200"/>
        <w:jc w:val="both"/>
        <w:rPr>
          <w:color w:val="002060"/>
          <w:sz w:val="36"/>
          <w:szCs w:val="28"/>
          <w:lang w:val="en-GB"/>
        </w:rPr>
      </w:pPr>
    </w:p>
    <w:p w14:paraId="74EECB4C" w14:textId="77777777" w:rsidR="00A036CD" w:rsidRDefault="00A036CD" w:rsidP="00AF20B2">
      <w:pPr>
        <w:pStyle w:val="Prrafodelista"/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59DE7ABF" w14:textId="77777777" w:rsidR="003E2587" w:rsidRPr="003E2587" w:rsidRDefault="003E2587" w:rsidP="003E2587">
      <w:pPr>
        <w:spacing w:after="200"/>
        <w:jc w:val="both"/>
        <w:rPr>
          <w:color w:val="161718" w:themeColor="text1"/>
          <w:sz w:val="24"/>
          <w:szCs w:val="20"/>
          <w:lang w:val="en-GB"/>
        </w:rPr>
      </w:pPr>
    </w:p>
    <w:p w14:paraId="712CA156" w14:textId="77777777" w:rsidR="00F45AFB" w:rsidRPr="0093518C" w:rsidRDefault="00F45AFB" w:rsidP="0093518C">
      <w:pPr>
        <w:spacing w:after="200"/>
        <w:jc w:val="both"/>
        <w:rPr>
          <w:color w:val="auto"/>
          <w:sz w:val="24"/>
          <w:szCs w:val="24"/>
          <w:lang w:val="en-GB"/>
        </w:rPr>
      </w:pPr>
    </w:p>
    <w:sectPr w:rsidR="00F45AFB" w:rsidRPr="0093518C" w:rsidSect="0029136D">
      <w:headerReference w:type="default" r:id="rId11"/>
      <w:footerReference w:type="default" r:id="rId12"/>
      <w:footerReference w:type="first" r:id="rId13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7B1D7" w14:textId="77777777" w:rsidR="00E75328" w:rsidRDefault="00E75328" w:rsidP="004B7E44">
      <w:r>
        <w:separator/>
      </w:r>
    </w:p>
  </w:endnote>
  <w:endnote w:type="continuationSeparator" w:id="0">
    <w:p w14:paraId="047004D5" w14:textId="77777777" w:rsidR="00E75328" w:rsidRDefault="00E75328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0EB01" w14:textId="77777777" w:rsidR="007F7380" w:rsidRDefault="00E75328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DAD3C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4CFF6" w14:textId="77777777" w:rsidR="00E75328" w:rsidRDefault="00E75328" w:rsidP="004B7E44">
      <w:r>
        <w:separator/>
      </w:r>
    </w:p>
  </w:footnote>
  <w:footnote w:type="continuationSeparator" w:id="0">
    <w:p w14:paraId="4F5F1F29" w14:textId="77777777" w:rsidR="00E75328" w:rsidRDefault="00E75328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6375C138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39E1AC6" w14:textId="77777777" w:rsidR="004B7E44" w:rsidRDefault="004B7E44" w:rsidP="004B7E4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0647E363" wp14:editId="1E417C25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EFD411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ES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647E363" id="Rectángulo 11" o:spid="_x0000_s1029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" fillcolor="#002060" stroked="f" strokeweight="2pt">
                    <v:textbox>
                      <w:txbxContent>
                        <w:p w14:paraId="07EFD411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ES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ES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14BB5"/>
    <w:multiLevelType w:val="hybridMultilevel"/>
    <w:tmpl w:val="3E84B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4044"/>
    <w:multiLevelType w:val="hybridMultilevel"/>
    <w:tmpl w:val="740AF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1EC5"/>
    <w:multiLevelType w:val="hybridMultilevel"/>
    <w:tmpl w:val="4C88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54E30"/>
    <w:multiLevelType w:val="hybridMultilevel"/>
    <w:tmpl w:val="F1DAC3FE"/>
    <w:lvl w:ilvl="0" w:tplc="87320C5A">
      <w:start w:val="1"/>
      <w:numFmt w:val="decimal"/>
      <w:lvlText w:val="%1."/>
      <w:lvlJc w:val="left"/>
      <w:pPr>
        <w:ind w:left="720" w:hanging="360"/>
      </w:pPr>
      <w:rPr>
        <w:color w:val="161718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E61F3"/>
    <w:multiLevelType w:val="hybridMultilevel"/>
    <w:tmpl w:val="D6724F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6926D7"/>
    <w:multiLevelType w:val="hybridMultilevel"/>
    <w:tmpl w:val="69E87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F57B4E"/>
    <w:multiLevelType w:val="multilevel"/>
    <w:tmpl w:val="4E3242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1A86BEF"/>
    <w:multiLevelType w:val="hybridMultilevel"/>
    <w:tmpl w:val="D8001D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BC673C"/>
    <w:multiLevelType w:val="multilevel"/>
    <w:tmpl w:val="496AF5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BE804D8"/>
    <w:multiLevelType w:val="hybridMultilevel"/>
    <w:tmpl w:val="0E2AC8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15"/>
    <w:rsid w:val="000246CE"/>
    <w:rsid w:val="000956FC"/>
    <w:rsid w:val="00097517"/>
    <w:rsid w:val="000E3B31"/>
    <w:rsid w:val="001019E4"/>
    <w:rsid w:val="0012721B"/>
    <w:rsid w:val="001479C8"/>
    <w:rsid w:val="00173A35"/>
    <w:rsid w:val="0019100D"/>
    <w:rsid w:val="001C7A08"/>
    <w:rsid w:val="00221749"/>
    <w:rsid w:val="00223485"/>
    <w:rsid w:val="00236A63"/>
    <w:rsid w:val="00272192"/>
    <w:rsid w:val="0029136D"/>
    <w:rsid w:val="00293B83"/>
    <w:rsid w:val="002B7D87"/>
    <w:rsid w:val="00316465"/>
    <w:rsid w:val="003363D5"/>
    <w:rsid w:val="003651C1"/>
    <w:rsid w:val="003E2587"/>
    <w:rsid w:val="003E44F3"/>
    <w:rsid w:val="003F038F"/>
    <w:rsid w:val="00447318"/>
    <w:rsid w:val="004B7E44"/>
    <w:rsid w:val="004C06BB"/>
    <w:rsid w:val="004D5252"/>
    <w:rsid w:val="004F2B86"/>
    <w:rsid w:val="00521058"/>
    <w:rsid w:val="005447FA"/>
    <w:rsid w:val="00547892"/>
    <w:rsid w:val="00561C05"/>
    <w:rsid w:val="00562981"/>
    <w:rsid w:val="00564101"/>
    <w:rsid w:val="005649B5"/>
    <w:rsid w:val="005667B7"/>
    <w:rsid w:val="00566D06"/>
    <w:rsid w:val="005A2F59"/>
    <w:rsid w:val="005A59EA"/>
    <w:rsid w:val="005A718F"/>
    <w:rsid w:val="005F2CC3"/>
    <w:rsid w:val="00615E9F"/>
    <w:rsid w:val="00643325"/>
    <w:rsid w:val="00675021"/>
    <w:rsid w:val="006864F3"/>
    <w:rsid w:val="006A3CE7"/>
    <w:rsid w:val="006D2AC7"/>
    <w:rsid w:val="006D2B46"/>
    <w:rsid w:val="006F63AE"/>
    <w:rsid w:val="007516CF"/>
    <w:rsid w:val="00763CF5"/>
    <w:rsid w:val="00797628"/>
    <w:rsid w:val="007A20E9"/>
    <w:rsid w:val="007C6681"/>
    <w:rsid w:val="007F7380"/>
    <w:rsid w:val="008004C2"/>
    <w:rsid w:val="00850E6B"/>
    <w:rsid w:val="00863764"/>
    <w:rsid w:val="008835BF"/>
    <w:rsid w:val="008B33BC"/>
    <w:rsid w:val="008C3E28"/>
    <w:rsid w:val="008C5E8B"/>
    <w:rsid w:val="008D39B9"/>
    <w:rsid w:val="008D6064"/>
    <w:rsid w:val="009120E9"/>
    <w:rsid w:val="00916012"/>
    <w:rsid w:val="0093518C"/>
    <w:rsid w:val="009412A2"/>
    <w:rsid w:val="00945900"/>
    <w:rsid w:val="00955A0D"/>
    <w:rsid w:val="00960E72"/>
    <w:rsid w:val="00972A6F"/>
    <w:rsid w:val="009B07B3"/>
    <w:rsid w:val="009C396C"/>
    <w:rsid w:val="009E7282"/>
    <w:rsid w:val="00A036CD"/>
    <w:rsid w:val="00A331FC"/>
    <w:rsid w:val="00A44945"/>
    <w:rsid w:val="00A6552C"/>
    <w:rsid w:val="00A66710"/>
    <w:rsid w:val="00A72783"/>
    <w:rsid w:val="00AA3256"/>
    <w:rsid w:val="00AA5A56"/>
    <w:rsid w:val="00AC137A"/>
    <w:rsid w:val="00AC5743"/>
    <w:rsid w:val="00AD3D0D"/>
    <w:rsid w:val="00AE3CCC"/>
    <w:rsid w:val="00AE3CFF"/>
    <w:rsid w:val="00AF20B2"/>
    <w:rsid w:val="00AF6793"/>
    <w:rsid w:val="00B3429B"/>
    <w:rsid w:val="00B4764A"/>
    <w:rsid w:val="00B47F91"/>
    <w:rsid w:val="00B572B4"/>
    <w:rsid w:val="00B716E1"/>
    <w:rsid w:val="00BD6063"/>
    <w:rsid w:val="00BE025A"/>
    <w:rsid w:val="00BE2C09"/>
    <w:rsid w:val="00CA5FD7"/>
    <w:rsid w:val="00CB7F1C"/>
    <w:rsid w:val="00CD47CB"/>
    <w:rsid w:val="00CF07A5"/>
    <w:rsid w:val="00CF1D6B"/>
    <w:rsid w:val="00D37BF0"/>
    <w:rsid w:val="00D7289A"/>
    <w:rsid w:val="00D943A2"/>
    <w:rsid w:val="00DA453E"/>
    <w:rsid w:val="00DB26A7"/>
    <w:rsid w:val="00DB3427"/>
    <w:rsid w:val="00DB5EB3"/>
    <w:rsid w:val="00E350FC"/>
    <w:rsid w:val="00E43AE1"/>
    <w:rsid w:val="00E6045D"/>
    <w:rsid w:val="00E70306"/>
    <w:rsid w:val="00E7094C"/>
    <w:rsid w:val="00E75328"/>
    <w:rsid w:val="00E76CAD"/>
    <w:rsid w:val="00E82015"/>
    <w:rsid w:val="00E94B5F"/>
    <w:rsid w:val="00EE340B"/>
    <w:rsid w:val="00EE51CB"/>
    <w:rsid w:val="00EF4B53"/>
    <w:rsid w:val="00EF7189"/>
    <w:rsid w:val="00F11F14"/>
    <w:rsid w:val="00F14565"/>
    <w:rsid w:val="00F45AFB"/>
    <w:rsid w:val="00F474E7"/>
    <w:rsid w:val="00F4795E"/>
    <w:rsid w:val="00F62B11"/>
    <w:rsid w:val="00F6517D"/>
    <w:rsid w:val="00F66763"/>
    <w:rsid w:val="00FB009F"/>
    <w:rsid w:val="00FB1344"/>
    <w:rsid w:val="00FE0A5B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CFEE53"/>
  <w15:chartTrackingRefBased/>
  <w15:docId w15:val="{4D1964B7-8955-481F-9350-0ED0E112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9B07B3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8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9B07B3"/>
    <w:rPr>
      <w:rFonts w:asciiTheme="majorHAnsi" w:eastAsia="Times New Roman" w:hAnsiTheme="majorHAnsi" w:cs="Times New Roman"/>
      <w:b/>
      <w:caps/>
      <w:color w:val="FFFFFF" w:themeColor="background1"/>
      <w:sz w:val="8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character" w:styleId="nfasis">
    <w:name w:val="Emphasis"/>
    <w:basedOn w:val="Fuentedeprrafopredeter"/>
    <w:uiPriority w:val="20"/>
    <w:qFormat/>
    <w:rsid w:val="00A66710"/>
    <w:rPr>
      <w:i/>
      <w:iCs/>
    </w:rPr>
  </w:style>
  <w:style w:type="paragraph" w:styleId="Prrafodelista">
    <w:name w:val="List Paragraph"/>
    <w:basedOn w:val="Normal"/>
    <w:uiPriority w:val="34"/>
    <w:unhideWhenUsed/>
    <w:qFormat/>
    <w:rsid w:val="00615E9F"/>
    <w:pPr>
      <w:ind w:left="720"/>
      <w:contextualSpacing/>
    </w:pPr>
  </w:style>
  <w:style w:type="paragraph" w:customStyle="1" w:styleId="Standard">
    <w:name w:val="Standard"/>
    <w:rsid w:val="00863764"/>
    <w:pPr>
      <w:widowControl w:val="0"/>
      <w:suppressAutoHyphens/>
      <w:autoSpaceDN w:val="0"/>
      <w:spacing w:before="120" w:after="0" w:line="288" w:lineRule="auto"/>
      <w:textAlignment w:val="baseline"/>
    </w:pPr>
    <w:rPr>
      <w:rFonts w:ascii="Open Sans" w:eastAsia="Open Sans" w:hAnsi="Open Sans" w:cs="Open Sans"/>
      <w:color w:val="695D46"/>
      <w:kern w:val="3"/>
      <w:sz w:val="22"/>
      <w:szCs w:val="22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D7289A"/>
    <w:rPr>
      <w:color w:val="93C84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8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C06BB"/>
    <w:rPr>
      <w:color w:val="93C84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.tl/t-5Jw6U4C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opencvlibrary/files/3.4.13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yu\AppData\Roaming\Microsoft\Templates\Informe%20empresarial%20(dise&#241;o%20Profesional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(diseño Profesional).dotx</Template>
  <TotalTime>1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 Leal</dc:creator>
  <cp:keywords/>
  <dc:description/>
  <cp:lastModifiedBy>Antonio J Leal</cp:lastModifiedBy>
  <cp:revision>2</cp:revision>
  <dcterms:created xsi:type="dcterms:W3CDTF">2021-03-17T21:00:00Z</dcterms:created>
  <dcterms:modified xsi:type="dcterms:W3CDTF">2021-03-17T21:00:00Z</dcterms:modified>
</cp:coreProperties>
</file>